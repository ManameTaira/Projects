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075663" w14:textId="77777777" w:rsidR="00DA2C7E" w:rsidRPr="00E20295" w:rsidRDefault="00E20295" w:rsidP="00DA2C7E">
      <w:pPr>
        <w:rPr>
          <w:rFonts w:asciiTheme="minorHAnsi" w:hAnsiTheme="minorHAnsi" w:cstheme="minorHAnsi"/>
          <w:sz w:val="22"/>
          <w:szCs w:val="22"/>
          <w:lang w:val="en-US"/>
        </w:rPr>
      </w:pPr>
      <w:proofErr w:type="spellStart"/>
      <w:r>
        <w:t>Document</w:t>
      </w:r>
      <w:proofErr w:type="spellEnd"/>
      <w:r>
        <w:t xml:space="preserve"> model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design for </w:t>
      </w:r>
      <w:proofErr w:type="spellStart"/>
      <w:r>
        <w:t>the</w:t>
      </w:r>
      <w:proofErr w:type="spellEnd"/>
      <w:r>
        <w:t xml:space="preserve"> date </w:t>
      </w:r>
      <w:proofErr w:type="spellStart"/>
      <w:r>
        <w:t>September</w:t>
      </w:r>
      <w:proofErr w:type="spellEnd"/>
    </w:p>
    <w:p w14:paraId="5F89D740" w14:textId="77777777" w:rsidR="00DA2C7E" w:rsidRPr="00E20295" w:rsidRDefault="00DA2C7E" w:rsidP="00DA2C7E">
      <w:pPr>
        <w:rPr>
          <w:rFonts w:asciiTheme="minorHAnsi" w:hAnsiTheme="minorHAnsi" w:cstheme="minorHAnsi"/>
          <w:sz w:val="22"/>
          <w:szCs w:val="22"/>
          <w:lang w:val="en-US"/>
        </w:rPr>
      </w:pPr>
    </w:p>
    <w:tbl>
      <w:tblPr>
        <w:tblStyle w:val="DefaultStyle"/>
        <w:tblW w:w="0" w:type="auto"/>
        <w:tblLayout w:type="fixed"/>
        <w:tblLook w:val="04A0" w:firstRow="1" w:lastRow="0" w:firstColumn="1" w:lastColumn="0" w:noHBand="0" w:noVBand="1"/>
      </w:tblPr>
      <w:tblGrid>
        <w:gridCol w:w="1035"/>
        <w:gridCol w:w="3520"/>
        <w:gridCol w:w="2077"/>
        <w:gridCol w:w="1994"/>
        <w:gridCol w:w="1891"/>
        <w:gridCol w:w="2094"/>
        <w:gridCol w:w="1908"/>
      </w:tblGrid>
      <w:tr w:rsidR="006B5E06" w:rsidRPr="00E20295" w14:paraId="6473C933" w14:textId="77777777" w:rsidTr="00E202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035" w:type="dxa"/>
          </w:tcPr>
          <w:p w14:paraId="4613906F" w14:textId="77777777" w:rsidR="006B5E06" w:rsidRPr="00E20295" w:rsidRDefault="00E20295" w:rsidP="00CD7FD8">
            <w:pPr>
              <w:spacing w:line="360" w:lineRule="auto"/>
              <w:rPr>
                <w:rFonts w:asciiTheme="minorHAnsi" w:hAnsiTheme="minorHAnsi" w:cstheme="minorHAnsi"/>
                <w:b w:val="0"/>
                <w:sz w:val="22"/>
                <w:szCs w:val="22"/>
                <w:lang w:val="en-US"/>
              </w:rPr>
            </w:pPr>
            <w:r>
              <w:rPr>
                <w:rFonts w:asciiTheme="minorHAnsi" w:hAnsiTheme="minorHAnsi" w:cstheme="minorHAnsi"/>
                <w:b w:val="0"/>
                <w:sz w:val="22"/>
                <w:szCs w:val="22"/>
                <w:lang w:val="en-US"/>
              </w:rPr>
              <w:t>Index</w:t>
            </w:r>
          </w:p>
        </w:tc>
        <w:tc>
          <w:tcPr>
            <w:tcW w:w="3520" w:type="dxa"/>
          </w:tcPr>
          <w:p w14:paraId="7798D886" w14:textId="77777777" w:rsidR="006B5E06" w:rsidRPr="00E20295" w:rsidRDefault="00E20295" w:rsidP="00CD7FD8">
            <w:pPr>
              <w:spacing w:line="360" w:lineRule="auto"/>
              <w:rPr>
                <w:rFonts w:asciiTheme="minorHAnsi" w:hAnsiTheme="minorHAnsi" w:cstheme="minorHAnsi"/>
                <w:b w:val="0"/>
                <w:sz w:val="22"/>
                <w:szCs w:val="22"/>
                <w:lang w:val="en-US"/>
              </w:rPr>
            </w:pPr>
            <w:r>
              <w:rPr>
                <w:rFonts w:asciiTheme="minorHAnsi" w:hAnsiTheme="minorHAnsi" w:cstheme="minorHAnsi"/>
                <w:b w:val="0"/>
                <w:sz w:val="22"/>
                <w:szCs w:val="22"/>
                <w:lang w:val="en-US"/>
              </w:rPr>
              <w:t>Image</w:t>
            </w:r>
          </w:p>
        </w:tc>
        <w:tc>
          <w:tcPr>
            <w:tcW w:w="2077" w:type="dxa"/>
          </w:tcPr>
          <w:p w14:paraId="3DB78397" w14:textId="77777777" w:rsidR="006B5E06" w:rsidRPr="00E20295" w:rsidRDefault="00E20295" w:rsidP="00CD7FD8">
            <w:pPr>
              <w:spacing w:line="360" w:lineRule="auto"/>
              <w:rPr>
                <w:rFonts w:asciiTheme="minorHAnsi" w:hAnsiTheme="minorHAnsi" w:cstheme="minorHAnsi"/>
                <w:b w:val="0"/>
                <w:sz w:val="22"/>
                <w:szCs w:val="22"/>
                <w:lang w:val="en-US"/>
              </w:rPr>
            </w:pPr>
            <w:r>
              <w:rPr>
                <w:rFonts w:asciiTheme="minorHAnsi" w:hAnsiTheme="minorHAnsi" w:cstheme="minorHAnsi"/>
                <w:b w:val="0"/>
                <w:sz w:val="22"/>
                <w:szCs w:val="22"/>
                <w:lang w:val="en-US"/>
              </w:rPr>
              <w:t>Applicant Name</w:t>
            </w:r>
          </w:p>
        </w:tc>
        <w:tc>
          <w:tcPr>
            <w:tcW w:w="1994" w:type="dxa"/>
          </w:tcPr>
          <w:p w14:paraId="44401BE3" w14:textId="77777777" w:rsidR="006B5E06" w:rsidRPr="00E20295" w:rsidRDefault="00E20295" w:rsidP="00CD7FD8">
            <w:pPr>
              <w:spacing w:line="360" w:lineRule="auto"/>
              <w:rPr>
                <w:rFonts w:asciiTheme="minorHAnsi" w:hAnsiTheme="minorHAnsi" w:cstheme="minorHAnsi"/>
                <w:b w:val="0"/>
                <w:sz w:val="22"/>
                <w:szCs w:val="22"/>
                <w:lang w:val="en-US"/>
              </w:rPr>
            </w:pPr>
            <w:r>
              <w:rPr>
                <w:rFonts w:asciiTheme="minorHAnsi" w:hAnsiTheme="minorHAnsi" w:cstheme="minorHAnsi"/>
                <w:b w:val="0"/>
                <w:sz w:val="22"/>
                <w:szCs w:val="22"/>
                <w:lang w:val="en-US"/>
              </w:rPr>
              <w:t>Design Number</w:t>
            </w:r>
            <w:r w:rsidR="006B5E06" w:rsidRPr="00E20295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>:</w:t>
            </w:r>
          </w:p>
        </w:tc>
        <w:tc>
          <w:tcPr>
            <w:tcW w:w="1891" w:type="dxa"/>
          </w:tcPr>
          <w:p w14:paraId="6A7A99BF" w14:textId="77777777" w:rsidR="006B5E06" w:rsidRPr="00E20295" w:rsidRDefault="00E20295" w:rsidP="00CD7FD8">
            <w:pPr>
              <w:spacing w:line="360" w:lineRule="auto"/>
              <w:rPr>
                <w:rFonts w:asciiTheme="minorHAnsi" w:hAnsiTheme="minorHAnsi" w:cstheme="minorHAnsi"/>
                <w:b w:val="0"/>
                <w:sz w:val="22"/>
                <w:szCs w:val="22"/>
                <w:lang w:val="en-US"/>
              </w:rPr>
            </w:pPr>
            <w:r>
              <w:rPr>
                <w:rFonts w:asciiTheme="minorHAnsi" w:hAnsiTheme="minorHAnsi" w:cstheme="minorHAnsi"/>
                <w:b w:val="0"/>
                <w:sz w:val="22"/>
                <w:szCs w:val="22"/>
                <w:lang w:val="en-US"/>
              </w:rPr>
              <w:t>Publication Date</w:t>
            </w:r>
          </w:p>
        </w:tc>
        <w:tc>
          <w:tcPr>
            <w:tcW w:w="2094" w:type="dxa"/>
          </w:tcPr>
          <w:p w14:paraId="7C691CC2" w14:textId="77777777" w:rsidR="006B5E06" w:rsidRPr="00E20295" w:rsidRDefault="00E20295" w:rsidP="00CD7FD8">
            <w:pPr>
              <w:spacing w:line="360" w:lineRule="auto"/>
              <w:rPr>
                <w:rFonts w:asciiTheme="minorHAnsi" w:hAnsiTheme="minorHAnsi" w:cstheme="minorHAnsi"/>
                <w:b w:val="0"/>
                <w:sz w:val="22"/>
                <w:szCs w:val="22"/>
                <w:lang w:val="en-US"/>
              </w:rPr>
            </w:pPr>
            <w:r>
              <w:rPr>
                <w:rFonts w:asciiTheme="minorHAnsi" w:hAnsiTheme="minorHAnsi" w:cstheme="minorHAnsi"/>
                <w:b w:val="0"/>
                <w:sz w:val="22"/>
                <w:szCs w:val="22"/>
                <w:lang w:val="en-US"/>
              </w:rPr>
              <w:t>Registration Date</w:t>
            </w:r>
            <w:r w:rsidR="006B5E06" w:rsidRPr="00E20295">
              <w:rPr>
                <w:rFonts w:asciiTheme="minorHAnsi" w:hAnsiTheme="minorHAnsi" w:cstheme="minorHAnsi"/>
                <w:sz w:val="22"/>
                <w:szCs w:val="22"/>
                <w:lang w:val="en-US"/>
              </w:rPr>
              <w:t>.</w:t>
            </w:r>
          </w:p>
        </w:tc>
        <w:tc>
          <w:tcPr>
            <w:tcW w:w="1908" w:type="dxa"/>
          </w:tcPr>
          <w:p w14:paraId="67813FA7" w14:textId="77777777" w:rsidR="006B5E06" w:rsidRPr="00E20295" w:rsidRDefault="00E20295" w:rsidP="00CD7FD8">
            <w:pPr>
              <w:spacing w:line="360" w:lineRule="auto"/>
              <w:ind w:left="-142" w:firstLine="142"/>
              <w:rPr>
                <w:rFonts w:asciiTheme="minorHAnsi" w:hAnsiTheme="minorHAnsi" w:cstheme="minorHAnsi"/>
                <w:b w:val="0"/>
                <w:sz w:val="22"/>
                <w:szCs w:val="22"/>
                <w:lang w:val="en-US"/>
              </w:rPr>
            </w:pPr>
            <w:r>
              <w:rPr>
                <w:rFonts w:asciiTheme="minorHAnsi" w:hAnsiTheme="minorHAnsi" w:cstheme="minorHAnsi"/>
                <w:b w:val="0"/>
                <w:sz w:val="22"/>
                <w:szCs w:val="22"/>
                <w:lang w:val="en-US"/>
              </w:rPr>
              <w:t>Indication of Product</w:t>
            </w:r>
          </w:p>
        </w:tc>
      </w:tr>
      <w:tr w:rsidR="00855D47" w14:paraId="1CB186A8" w14:textId="77777777" w:rsidTr="00855D47">
        <w:trPr>
          <w:trHeight w:val="1701"/>
        </w:trPr>
        <w:tc>
          <w:tcPr>
            <w:tcW w:w="1035" w:type="dxa"/>
          </w:tcPr>
          <w:p w14:paraId="48FA9A12" w14:textId="77777777" w:rsidR="00855D47" w:rsidRDefault="00855D47"/>
          <w:p w14:paraId="50F577A2" w14:textId="77777777" w:rsidR="00855D47" w:rsidRDefault="00855D47">
            <w:pPr>
              <w:pStyle w:val="ListNumber"/>
            </w:pPr>
          </w:p>
        </w:tc>
        <w:tc>
          <w:tcPr>
            <w:tcW w:w="3520" w:type="dxa"/>
          </w:tcPr>
          <w:p w14:paraId="73FB6C8C" w14:textId="77777777" w:rsidR="00855D47" w:rsidRDefault="001E1123">
            <w:r>
              <w:rPr>
                <w:noProof/>
              </w:rPr>
              <w:drawing>
                <wp:inline distT="0" distB="0" distL="0" distR="0" wp14:anchorId="40991ADC" wp14:editId="4CA834C6">
                  <wp:extent cx="1805373" cy="9072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373" cy="90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7" w:type="dxa"/>
          </w:tcPr>
          <w:p w14:paraId="0F8029E1" w14:textId="77777777" w:rsidR="00855D47" w:rsidRDefault="001E1123">
            <w:r>
              <w:t>BIRKENSTOCK IP GMBH</w:t>
            </w:r>
          </w:p>
        </w:tc>
        <w:tc>
          <w:tcPr>
            <w:tcW w:w="1994" w:type="dxa"/>
          </w:tcPr>
          <w:p w14:paraId="42D34952" w14:textId="77777777" w:rsidR="00855D47" w:rsidRDefault="001E1123">
            <w:r>
              <w:t>008507172-0006</w:t>
            </w:r>
          </w:p>
        </w:tc>
        <w:tc>
          <w:tcPr>
            <w:tcW w:w="1891" w:type="dxa"/>
          </w:tcPr>
          <w:p w14:paraId="3EB0AB8D" w14:textId="77777777" w:rsidR="00855D47" w:rsidRDefault="001E1123">
            <w:r>
              <w:t>09/09/2021</w:t>
            </w:r>
          </w:p>
        </w:tc>
        <w:tc>
          <w:tcPr>
            <w:tcW w:w="2094" w:type="dxa"/>
          </w:tcPr>
          <w:p w14:paraId="1AB2151E" w14:textId="77777777" w:rsidR="00855D47" w:rsidRDefault="001E1123">
            <w:r>
              <w:t>16/04/2021</w:t>
            </w:r>
          </w:p>
        </w:tc>
        <w:tc>
          <w:tcPr>
            <w:tcW w:w="1908" w:type="dxa"/>
          </w:tcPr>
          <w:p w14:paraId="3CE0F205" w14:textId="77777777" w:rsidR="00855D47" w:rsidRDefault="001E1123">
            <w:r>
              <w:t xml:space="preserve">SHOES (PART OF </w:t>
            </w:r>
            <w:r>
              <w:t>-)</w:t>
            </w:r>
          </w:p>
        </w:tc>
      </w:tr>
      <w:tr w:rsidR="00855D47" w14:paraId="06282819" w14:textId="77777777" w:rsidTr="00855D47">
        <w:trPr>
          <w:trHeight w:val="1701"/>
        </w:trPr>
        <w:tc>
          <w:tcPr>
            <w:tcW w:w="1035" w:type="dxa"/>
          </w:tcPr>
          <w:p w14:paraId="61879087" w14:textId="77777777" w:rsidR="00855D47" w:rsidRDefault="00855D47"/>
          <w:p w14:paraId="28C07F69" w14:textId="77777777" w:rsidR="00855D47" w:rsidRDefault="00855D47">
            <w:pPr>
              <w:pStyle w:val="ListNumber"/>
            </w:pPr>
          </w:p>
        </w:tc>
        <w:tc>
          <w:tcPr>
            <w:tcW w:w="3520" w:type="dxa"/>
          </w:tcPr>
          <w:p w14:paraId="7BE495FD" w14:textId="77777777" w:rsidR="00855D47" w:rsidRDefault="001E1123">
            <w:r>
              <w:rPr>
                <w:noProof/>
              </w:rPr>
              <w:drawing>
                <wp:inline distT="0" distB="0" distL="0" distR="0" wp14:anchorId="6BFD7B60" wp14:editId="7672FDD8">
                  <wp:extent cx="1714124" cy="9072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124" cy="90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7" w:type="dxa"/>
          </w:tcPr>
          <w:p w14:paraId="0B5B099E" w14:textId="77777777" w:rsidR="00855D47" w:rsidRDefault="001E1123">
            <w:r>
              <w:t>BIRKENSTOCK IP GMBH</w:t>
            </w:r>
          </w:p>
        </w:tc>
        <w:tc>
          <w:tcPr>
            <w:tcW w:w="1994" w:type="dxa"/>
          </w:tcPr>
          <w:p w14:paraId="3E8CABDE" w14:textId="77777777" w:rsidR="00855D47" w:rsidRDefault="001E1123">
            <w:r>
              <w:t>008507172-0003</w:t>
            </w:r>
          </w:p>
        </w:tc>
        <w:tc>
          <w:tcPr>
            <w:tcW w:w="1891" w:type="dxa"/>
          </w:tcPr>
          <w:p w14:paraId="35AA49B4" w14:textId="77777777" w:rsidR="00855D47" w:rsidRDefault="001E1123">
            <w:r>
              <w:t>09/09/2021</w:t>
            </w:r>
          </w:p>
        </w:tc>
        <w:tc>
          <w:tcPr>
            <w:tcW w:w="2094" w:type="dxa"/>
          </w:tcPr>
          <w:p w14:paraId="60DA4100" w14:textId="77777777" w:rsidR="00855D47" w:rsidRDefault="001E1123">
            <w:r>
              <w:t>16/04/2021</w:t>
            </w:r>
          </w:p>
        </w:tc>
        <w:tc>
          <w:tcPr>
            <w:tcW w:w="1908" w:type="dxa"/>
          </w:tcPr>
          <w:p w14:paraId="2FFC8933" w14:textId="77777777" w:rsidR="00855D47" w:rsidRDefault="001E1123">
            <w:r>
              <w:t>SANDALS (PART OF -)</w:t>
            </w:r>
          </w:p>
        </w:tc>
      </w:tr>
      <w:tr w:rsidR="00855D47" w14:paraId="74CA4C86" w14:textId="77777777" w:rsidTr="00855D47">
        <w:trPr>
          <w:trHeight w:val="1701"/>
        </w:trPr>
        <w:tc>
          <w:tcPr>
            <w:tcW w:w="1035" w:type="dxa"/>
          </w:tcPr>
          <w:p w14:paraId="4D96EDE5" w14:textId="77777777" w:rsidR="00855D47" w:rsidRDefault="00855D47"/>
          <w:p w14:paraId="3231477A" w14:textId="77777777" w:rsidR="00855D47" w:rsidRDefault="00855D47">
            <w:pPr>
              <w:pStyle w:val="ListNumber"/>
            </w:pPr>
          </w:p>
        </w:tc>
        <w:tc>
          <w:tcPr>
            <w:tcW w:w="3520" w:type="dxa"/>
          </w:tcPr>
          <w:p w14:paraId="278FF2A2" w14:textId="77777777" w:rsidR="00855D47" w:rsidRDefault="001E1123">
            <w:r>
              <w:rPr>
                <w:noProof/>
              </w:rPr>
              <w:drawing>
                <wp:inline distT="0" distB="0" distL="0" distR="0" wp14:anchorId="34813DEE" wp14:editId="5D31B40B">
                  <wp:extent cx="1714124" cy="9072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124" cy="90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7" w:type="dxa"/>
          </w:tcPr>
          <w:p w14:paraId="585BE620" w14:textId="77777777" w:rsidR="00855D47" w:rsidRDefault="001E1123">
            <w:r>
              <w:t>BIRKENSTOCK IP GMBH</w:t>
            </w:r>
          </w:p>
        </w:tc>
        <w:tc>
          <w:tcPr>
            <w:tcW w:w="1994" w:type="dxa"/>
          </w:tcPr>
          <w:p w14:paraId="58983915" w14:textId="77777777" w:rsidR="00855D47" w:rsidRDefault="001E1123">
            <w:r>
              <w:t>008507172-0002</w:t>
            </w:r>
          </w:p>
        </w:tc>
        <w:tc>
          <w:tcPr>
            <w:tcW w:w="1891" w:type="dxa"/>
          </w:tcPr>
          <w:p w14:paraId="62D2C433" w14:textId="77777777" w:rsidR="00855D47" w:rsidRDefault="001E1123">
            <w:r>
              <w:t>09/09/2021</w:t>
            </w:r>
          </w:p>
        </w:tc>
        <w:tc>
          <w:tcPr>
            <w:tcW w:w="2094" w:type="dxa"/>
          </w:tcPr>
          <w:p w14:paraId="4ABDD61B" w14:textId="77777777" w:rsidR="00855D47" w:rsidRDefault="001E1123">
            <w:r>
              <w:t>16/04/2021</w:t>
            </w:r>
          </w:p>
        </w:tc>
        <w:tc>
          <w:tcPr>
            <w:tcW w:w="1908" w:type="dxa"/>
          </w:tcPr>
          <w:p w14:paraId="6FCBB421" w14:textId="77777777" w:rsidR="00855D47" w:rsidRDefault="001E1123">
            <w:r>
              <w:t>MULES (PART OF -</w:t>
            </w:r>
            <w:proofErr w:type="gramStart"/>
            <w:r>
              <w:t>),SANDALS</w:t>
            </w:r>
            <w:proofErr w:type="gramEnd"/>
            <w:r>
              <w:t xml:space="preserve"> (PART OF -)</w:t>
            </w:r>
          </w:p>
        </w:tc>
      </w:tr>
      <w:tr w:rsidR="00855D47" w14:paraId="03F9F1CC" w14:textId="77777777" w:rsidTr="00855D47">
        <w:trPr>
          <w:trHeight w:val="1701"/>
        </w:trPr>
        <w:tc>
          <w:tcPr>
            <w:tcW w:w="1035" w:type="dxa"/>
          </w:tcPr>
          <w:p w14:paraId="0FE6984F" w14:textId="77777777" w:rsidR="00855D47" w:rsidRDefault="00855D47"/>
          <w:p w14:paraId="1C6DCA45" w14:textId="77777777" w:rsidR="00855D47" w:rsidRDefault="00855D47">
            <w:pPr>
              <w:pStyle w:val="ListNumber"/>
            </w:pPr>
          </w:p>
        </w:tc>
        <w:tc>
          <w:tcPr>
            <w:tcW w:w="3520" w:type="dxa"/>
          </w:tcPr>
          <w:p w14:paraId="3AF57C0E" w14:textId="77777777" w:rsidR="00855D47" w:rsidRDefault="001E1123">
            <w:r>
              <w:rPr>
                <w:noProof/>
              </w:rPr>
              <w:drawing>
                <wp:inline distT="0" distB="0" distL="0" distR="0" wp14:anchorId="56D4E901" wp14:editId="40FBB17E">
                  <wp:extent cx="1591658" cy="9072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658" cy="90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7" w:type="dxa"/>
          </w:tcPr>
          <w:p w14:paraId="76A4E765" w14:textId="77777777" w:rsidR="00855D47" w:rsidRDefault="001E1123">
            <w:r>
              <w:t>BIRKENSTOCK IP GMBH</w:t>
            </w:r>
          </w:p>
        </w:tc>
        <w:tc>
          <w:tcPr>
            <w:tcW w:w="1994" w:type="dxa"/>
          </w:tcPr>
          <w:p w14:paraId="2F4E0461" w14:textId="77777777" w:rsidR="00855D47" w:rsidRDefault="001E1123">
            <w:r>
              <w:t>008507172-0004</w:t>
            </w:r>
          </w:p>
        </w:tc>
        <w:tc>
          <w:tcPr>
            <w:tcW w:w="1891" w:type="dxa"/>
          </w:tcPr>
          <w:p w14:paraId="5F0ACC49" w14:textId="77777777" w:rsidR="00855D47" w:rsidRDefault="001E1123">
            <w:r>
              <w:t>09/09/2021</w:t>
            </w:r>
          </w:p>
        </w:tc>
        <w:tc>
          <w:tcPr>
            <w:tcW w:w="2094" w:type="dxa"/>
          </w:tcPr>
          <w:p w14:paraId="3C4BFE90" w14:textId="77777777" w:rsidR="00855D47" w:rsidRDefault="001E1123">
            <w:r>
              <w:t>16/04/2021</w:t>
            </w:r>
          </w:p>
        </w:tc>
        <w:tc>
          <w:tcPr>
            <w:tcW w:w="1908" w:type="dxa"/>
          </w:tcPr>
          <w:p w14:paraId="4A719F52" w14:textId="77777777" w:rsidR="00855D47" w:rsidRDefault="001E1123">
            <w:r>
              <w:t>SANDALS (PART OF -)</w:t>
            </w:r>
          </w:p>
        </w:tc>
      </w:tr>
      <w:tr w:rsidR="00855D47" w14:paraId="19AC8C21" w14:textId="77777777" w:rsidTr="00855D47">
        <w:trPr>
          <w:trHeight w:val="1701"/>
        </w:trPr>
        <w:tc>
          <w:tcPr>
            <w:tcW w:w="1035" w:type="dxa"/>
          </w:tcPr>
          <w:p w14:paraId="26BDCCE4" w14:textId="77777777" w:rsidR="00855D47" w:rsidRDefault="00855D47"/>
          <w:p w14:paraId="5A6A1FFE" w14:textId="77777777" w:rsidR="00855D47" w:rsidRDefault="00855D47">
            <w:pPr>
              <w:pStyle w:val="ListNumber"/>
            </w:pPr>
          </w:p>
        </w:tc>
        <w:tc>
          <w:tcPr>
            <w:tcW w:w="3520" w:type="dxa"/>
          </w:tcPr>
          <w:p w14:paraId="345A32F5" w14:textId="77777777" w:rsidR="00855D47" w:rsidRDefault="001E1123">
            <w:r>
              <w:rPr>
                <w:noProof/>
              </w:rPr>
              <w:drawing>
                <wp:inline distT="0" distB="0" distL="0" distR="0" wp14:anchorId="12D4F85B" wp14:editId="0F487CC6">
                  <wp:extent cx="1425429" cy="9072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5429" cy="90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7" w:type="dxa"/>
          </w:tcPr>
          <w:p w14:paraId="0361B920" w14:textId="77777777" w:rsidR="00855D47" w:rsidRDefault="001E1123">
            <w:r>
              <w:t>BIRKENSTOCK IP GMBH</w:t>
            </w:r>
          </w:p>
        </w:tc>
        <w:tc>
          <w:tcPr>
            <w:tcW w:w="1994" w:type="dxa"/>
          </w:tcPr>
          <w:p w14:paraId="5707A51D" w14:textId="77777777" w:rsidR="00855D47" w:rsidRDefault="001E1123">
            <w:r>
              <w:t>008507172-0007</w:t>
            </w:r>
          </w:p>
        </w:tc>
        <w:tc>
          <w:tcPr>
            <w:tcW w:w="1891" w:type="dxa"/>
          </w:tcPr>
          <w:p w14:paraId="5B5634FB" w14:textId="77777777" w:rsidR="00855D47" w:rsidRDefault="001E1123">
            <w:r>
              <w:t>09/09/2021</w:t>
            </w:r>
          </w:p>
        </w:tc>
        <w:tc>
          <w:tcPr>
            <w:tcW w:w="2094" w:type="dxa"/>
          </w:tcPr>
          <w:p w14:paraId="153B6D28" w14:textId="77777777" w:rsidR="00855D47" w:rsidRDefault="001E1123">
            <w:r>
              <w:t>16/04/2021</w:t>
            </w:r>
          </w:p>
        </w:tc>
        <w:tc>
          <w:tcPr>
            <w:tcW w:w="1908" w:type="dxa"/>
          </w:tcPr>
          <w:p w14:paraId="23D7678F" w14:textId="77777777" w:rsidR="00855D47" w:rsidRDefault="001E1123">
            <w:r>
              <w:t>SHOES (PART OF -)</w:t>
            </w:r>
          </w:p>
        </w:tc>
      </w:tr>
      <w:tr w:rsidR="00855D47" w14:paraId="4160435E" w14:textId="77777777" w:rsidTr="00855D47">
        <w:trPr>
          <w:trHeight w:val="1701"/>
        </w:trPr>
        <w:tc>
          <w:tcPr>
            <w:tcW w:w="1035" w:type="dxa"/>
          </w:tcPr>
          <w:p w14:paraId="0B8883CA" w14:textId="77777777" w:rsidR="00855D47" w:rsidRDefault="00855D47"/>
          <w:p w14:paraId="0F349FE6" w14:textId="77777777" w:rsidR="00855D47" w:rsidRDefault="00855D47">
            <w:pPr>
              <w:pStyle w:val="ListNumber"/>
            </w:pPr>
          </w:p>
        </w:tc>
        <w:tc>
          <w:tcPr>
            <w:tcW w:w="3520" w:type="dxa"/>
          </w:tcPr>
          <w:p w14:paraId="70E6E0EA" w14:textId="77777777" w:rsidR="00855D47" w:rsidRDefault="001E1123">
            <w:r>
              <w:rPr>
                <w:noProof/>
              </w:rPr>
              <w:drawing>
                <wp:inline distT="0" distB="0" distL="0" distR="0" wp14:anchorId="6AE776DE" wp14:editId="4CC812AA">
                  <wp:extent cx="546682" cy="9072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682" cy="90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7" w:type="dxa"/>
          </w:tcPr>
          <w:p w14:paraId="644F7135" w14:textId="77777777" w:rsidR="00855D47" w:rsidRDefault="001E1123">
            <w:r>
              <w:t>BIRKENSTOCK IP GMBH</w:t>
            </w:r>
          </w:p>
        </w:tc>
        <w:tc>
          <w:tcPr>
            <w:tcW w:w="1994" w:type="dxa"/>
          </w:tcPr>
          <w:p w14:paraId="56B6F65D" w14:textId="77777777" w:rsidR="00855D47" w:rsidRDefault="001E1123">
            <w:r>
              <w:t>008507172-0009</w:t>
            </w:r>
          </w:p>
        </w:tc>
        <w:tc>
          <w:tcPr>
            <w:tcW w:w="1891" w:type="dxa"/>
          </w:tcPr>
          <w:p w14:paraId="44162E25" w14:textId="77777777" w:rsidR="00855D47" w:rsidRDefault="001E1123">
            <w:r>
              <w:t>09/09/2021</w:t>
            </w:r>
          </w:p>
        </w:tc>
        <w:tc>
          <w:tcPr>
            <w:tcW w:w="2094" w:type="dxa"/>
          </w:tcPr>
          <w:p w14:paraId="21F50B8C" w14:textId="77777777" w:rsidR="00855D47" w:rsidRDefault="001E1123">
            <w:r>
              <w:t>16/04/2021</w:t>
            </w:r>
          </w:p>
        </w:tc>
        <w:tc>
          <w:tcPr>
            <w:tcW w:w="1908" w:type="dxa"/>
          </w:tcPr>
          <w:p w14:paraId="50C8C5FC" w14:textId="77777777" w:rsidR="00855D47" w:rsidRDefault="001E1123">
            <w:r>
              <w:t>SANDALS (PART OF -)</w:t>
            </w:r>
          </w:p>
        </w:tc>
      </w:tr>
      <w:tr w:rsidR="00855D47" w14:paraId="41886821" w14:textId="77777777" w:rsidTr="00855D47">
        <w:trPr>
          <w:trHeight w:val="1701"/>
        </w:trPr>
        <w:tc>
          <w:tcPr>
            <w:tcW w:w="1035" w:type="dxa"/>
          </w:tcPr>
          <w:p w14:paraId="2505396D" w14:textId="77777777" w:rsidR="00855D47" w:rsidRDefault="00855D47"/>
          <w:p w14:paraId="5478E0FD" w14:textId="77777777" w:rsidR="00855D47" w:rsidRDefault="00855D47">
            <w:pPr>
              <w:pStyle w:val="ListNumber"/>
            </w:pPr>
          </w:p>
        </w:tc>
        <w:tc>
          <w:tcPr>
            <w:tcW w:w="3520" w:type="dxa"/>
          </w:tcPr>
          <w:p w14:paraId="3C5C344F" w14:textId="77777777" w:rsidR="00855D47" w:rsidRDefault="001E1123">
            <w:r>
              <w:rPr>
                <w:noProof/>
              </w:rPr>
              <w:drawing>
                <wp:inline distT="0" distB="0" distL="0" distR="0" wp14:anchorId="3280F2E1" wp14:editId="17F26387">
                  <wp:extent cx="1591658" cy="9072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658" cy="90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7" w:type="dxa"/>
          </w:tcPr>
          <w:p w14:paraId="384F91D7" w14:textId="77777777" w:rsidR="00855D47" w:rsidRDefault="001E1123">
            <w:r>
              <w:t>BIRKENSTOCK IP GMBH</w:t>
            </w:r>
          </w:p>
        </w:tc>
        <w:tc>
          <w:tcPr>
            <w:tcW w:w="1994" w:type="dxa"/>
          </w:tcPr>
          <w:p w14:paraId="5F9AC875" w14:textId="77777777" w:rsidR="00855D47" w:rsidRDefault="001E1123">
            <w:r>
              <w:t>008507172-0001</w:t>
            </w:r>
          </w:p>
        </w:tc>
        <w:tc>
          <w:tcPr>
            <w:tcW w:w="1891" w:type="dxa"/>
          </w:tcPr>
          <w:p w14:paraId="50092B29" w14:textId="77777777" w:rsidR="00855D47" w:rsidRDefault="001E1123">
            <w:r>
              <w:t>09/09/2021</w:t>
            </w:r>
          </w:p>
        </w:tc>
        <w:tc>
          <w:tcPr>
            <w:tcW w:w="2094" w:type="dxa"/>
          </w:tcPr>
          <w:p w14:paraId="0AC9AB00" w14:textId="77777777" w:rsidR="00855D47" w:rsidRDefault="001E1123">
            <w:r>
              <w:t>16/04/2021</w:t>
            </w:r>
          </w:p>
        </w:tc>
        <w:tc>
          <w:tcPr>
            <w:tcW w:w="1908" w:type="dxa"/>
          </w:tcPr>
          <w:p w14:paraId="75B1D013" w14:textId="77777777" w:rsidR="00855D47" w:rsidRDefault="001E1123">
            <w:r>
              <w:t>SANDALS (PART OF -)</w:t>
            </w:r>
          </w:p>
        </w:tc>
      </w:tr>
      <w:tr w:rsidR="00855D47" w14:paraId="6967687A" w14:textId="77777777" w:rsidTr="00855D47">
        <w:trPr>
          <w:trHeight w:val="1701"/>
        </w:trPr>
        <w:tc>
          <w:tcPr>
            <w:tcW w:w="1035" w:type="dxa"/>
          </w:tcPr>
          <w:p w14:paraId="290FA450" w14:textId="77777777" w:rsidR="00855D47" w:rsidRDefault="00855D47"/>
          <w:p w14:paraId="581F613C" w14:textId="77777777" w:rsidR="00855D47" w:rsidRDefault="00855D47">
            <w:pPr>
              <w:pStyle w:val="ListNumber"/>
            </w:pPr>
          </w:p>
        </w:tc>
        <w:tc>
          <w:tcPr>
            <w:tcW w:w="3520" w:type="dxa"/>
          </w:tcPr>
          <w:p w14:paraId="46E22246" w14:textId="77777777" w:rsidR="00855D47" w:rsidRDefault="001E1123">
            <w:r>
              <w:rPr>
                <w:noProof/>
              </w:rPr>
              <w:drawing>
                <wp:inline distT="0" distB="0" distL="0" distR="0" wp14:anchorId="48E0F7F3" wp14:editId="7995112C">
                  <wp:extent cx="1842180" cy="9072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180" cy="90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7" w:type="dxa"/>
          </w:tcPr>
          <w:p w14:paraId="6C49AB59" w14:textId="77777777" w:rsidR="00855D47" w:rsidRDefault="001E1123">
            <w:r>
              <w:t>BIRKENSTOCK IP GMBH</w:t>
            </w:r>
          </w:p>
        </w:tc>
        <w:tc>
          <w:tcPr>
            <w:tcW w:w="1994" w:type="dxa"/>
          </w:tcPr>
          <w:p w14:paraId="613F5FF4" w14:textId="77777777" w:rsidR="00855D47" w:rsidRDefault="001E1123">
            <w:r>
              <w:t>008507172-0005</w:t>
            </w:r>
          </w:p>
        </w:tc>
        <w:tc>
          <w:tcPr>
            <w:tcW w:w="1891" w:type="dxa"/>
          </w:tcPr>
          <w:p w14:paraId="5750FFC3" w14:textId="77777777" w:rsidR="00855D47" w:rsidRDefault="001E1123">
            <w:r>
              <w:t>09/09/2021</w:t>
            </w:r>
          </w:p>
        </w:tc>
        <w:tc>
          <w:tcPr>
            <w:tcW w:w="2094" w:type="dxa"/>
          </w:tcPr>
          <w:p w14:paraId="5970B9CC" w14:textId="77777777" w:rsidR="00855D47" w:rsidRDefault="001E1123">
            <w:r>
              <w:t>16/04/2021</w:t>
            </w:r>
          </w:p>
        </w:tc>
        <w:tc>
          <w:tcPr>
            <w:tcW w:w="1908" w:type="dxa"/>
          </w:tcPr>
          <w:p w14:paraId="5494BEC5" w14:textId="77777777" w:rsidR="00855D47" w:rsidRDefault="001E1123">
            <w:r>
              <w:t>SANDALS (PART OF -)</w:t>
            </w:r>
          </w:p>
        </w:tc>
      </w:tr>
      <w:tr w:rsidR="00855D47" w14:paraId="5CC8A826" w14:textId="77777777" w:rsidTr="00855D47">
        <w:trPr>
          <w:trHeight w:val="1701"/>
        </w:trPr>
        <w:tc>
          <w:tcPr>
            <w:tcW w:w="1035" w:type="dxa"/>
          </w:tcPr>
          <w:p w14:paraId="3F1FF327" w14:textId="77777777" w:rsidR="00855D47" w:rsidRDefault="00855D47"/>
          <w:p w14:paraId="47BFE90C" w14:textId="77777777" w:rsidR="00855D47" w:rsidRDefault="00855D47">
            <w:pPr>
              <w:pStyle w:val="ListNumber"/>
            </w:pPr>
          </w:p>
        </w:tc>
        <w:tc>
          <w:tcPr>
            <w:tcW w:w="3520" w:type="dxa"/>
          </w:tcPr>
          <w:p w14:paraId="285C4EF2" w14:textId="77777777" w:rsidR="00855D47" w:rsidRDefault="001E1123">
            <w:r>
              <w:rPr>
                <w:noProof/>
              </w:rPr>
              <w:drawing>
                <wp:inline distT="0" distB="0" distL="0" distR="0" wp14:anchorId="66C0B467" wp14:editId="09D5B128">
                  <wp:extent cx="926830" cy="9072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6830" cy="90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7" w:type="dxa"/>
          </w:tcPr>
          <w:p w14:paraId="784D6EBB" w14:textId="77777777" w:rsidR="00855D47" w:rsidRDefault="001E1123">
            <w:r>
              <w:t>BIRKENSTOCK IP GMBH</w:t>
            </w:r>
          </w:p>
        </w:tc>
        <w:tc>
          <w:tcPr>
            <w:tcW w:w="1994" w:type="dxa"/>
          </w:tcPr>
          <w:p w14:paraId="4D9DED73" w14:textId="77777777" w:rsidR="00855D47" w:rsidRDefault="001E1123">
            <w:r>
              <w:t>008507172-0010</w:t>
            </w:r>
          </w:p>
        </w:tc>
        <w:tc>
          <w:tcPr>
            <w:tcW w:w="1891" w:type="dxa"/>
          </w:tcPr>
          <w:p w14:paraId="3EAB35CF" w14:textId="77777777" w:rsidR="00855D47" w:rsidRDefault="001E1123">
            <w:r>
              <w:t>09/09/2021</w:t>
            </w:r>
          </w:p>
        </w:tc>
        <w:tc>
          <w:tcPr>
            <w:tcW w:w="2094" w:type="dxa"/>
          </w:tcPr>
          <w:p w14:paraId="493C28A8" w14:textId="77777777" w:rsidR="00855D47" w:rsidRDefault="001E1123">
            <w:r>
              <w:t>16/04/2021</w:t>
            </w:r>
          </w:p>
        </w:tc>
        <w:tc>
          <w:tcPr>
            <w:tcW w:w="1908" w:type="dxa"/>
          </w:tcPr>
          <w:p w14:paraId="23F0826F" w14:textId="77777777" w:rsidR="00855D47" w:rsidRDefault="001E1123">
            <w:r>
              <w:t>SHOES (PART OF -)</w:t>
            </w:r>
          </w:p>
        </w:tc>
      </w:tr>
    </w:tbl>
    <w:p w14:paraId="47D7E5D6" w14:textId="77777777" w:rsidR="00951A39" w:rsidRPr="00E20295" w:rsidRDefault="00951A39" w:rsidP="00D8405B">
      <w:pPr>
        <w:pStyle w:val="ListNumber"/>
        <w:numPr>
          <w:ilvl w:val="0"/>
          <w:numId w:val="0"/>
        </w:numPr>
        <w:ind w:left="720"/>
        <w:rPr>
          <w:lang w:val="en-US"/>
        </w:rPr>
      </w:pPr>
    </w:p>
    <w:sectPr w:rsidR="00951A39" w:rsidRPr="00E20295" w:rsidSect="00957BBE">
      <w:headerReference w:type="first" r:id="rId17"/>
      <w:footerReference w:type="first" r:id="rId18"/>
      <w:pgSz w:w="16840" w:h="11907" w:orient="landscape" w:code="9"/>
      <w:pgMar w:top="1134" w:right="1701" w:bottom="1134" w:left="1701" w:header="851" w:footer="851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AA72B1" w14:textId="77777777" w:rsidR="001E1123" w:rsidRDefault="001E1123">
      <w:r>
        <w:separator/>
      </w:r>
    </w:p>
  </w:endnote>
  <w:endnote w:type="continuationSeparator" w:id="0">
    <w:p w14:paraId="480A3D74" w14:textId="77777777" w:rsidR="001E1123" w:rsidRDefault="001E11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43F5F7" w14:textId="77777777" w:rsidR="00596AF7" w:rsidRDefault="00596AF7" w:rsidP="00344F2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1BD1FE" w14:textId="77777777" w:rsidR="001E1123" w:rsidRDefault="001E1123">
      <w:r>
        <w:separator/>
      </w:r>
    </w:p>
  </w:footnote>
  <w:footnote w:type="continuationSeparator" w:id="0">
    <w:p w14:paraId="014DF246" w14:textId="77777777" w:rsidR="001E1123" w:rsidRDefault="001E11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D3B15" w14:textId="77777777" w:rsidR="00596AF7" w:rsidRPr="00AF1BB3" w:rsidRDefault="00596AF7" w:rsidP="00AF1BB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175F5"/>
    <w:multiLevelType w:val="multilevel"/>
    <w:tmpl w:val="3642E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AF281B"/>
    <w:multiLevelType w:val="multilevel"/>
    <w:tmpl w:val="7934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8E7F7D"/>
    <w:multiLevelType w:val="multilevel"/>
    <w:tmpl w:val="781C3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717E99"/>
    <w:multiLevelType w:val="hybridMultilevel"/>
    <w:tmpl w:val="EB581380"/>
    <w:lvl w:ilvl="0" w:tplc="AF3E877C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CF7114"/>
    <w:multiLevelType w:val="multilevel"/>
    <w:tmpl w:val="D32E3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1D5244"/>
    <w:multiLevelType w:val="hybridMultilevel"/>
    <w:tmpl w:val="EBAE0E8E"/>
    <w:lvl w:ilvl="0" w:tplc="349225AE">
      <w:start w:val="2"/>
      <w:numFmt w:val="upperLetter"/>
      <w:lvlText w:val="%1)"/>
      <w:lvlJc w:val="left"/>
      <w:pPr>
        <w:tabs>
          <w:tab w:val="num" w:pos="480"/>
        </w:tabs>
        <w:ind w:left="4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200"/>
        </w:tabs>
        <w:ind w:left="120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640"/>
        </w:tabs>
        <w:ind w:left="264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360"/>
        </w:tabs>
        <w:ind w:left="336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080"/>
        </w:tabs>
        <w:ind w:left="408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4800"/>
        </w:tabs>
        <w:ind w:left="480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520"/>
        </w:tabs>
        <w:ind w:left="552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240"/>
        </w:tabs>
        <w:ind w:left="6240" w:hanging="180"/>
      </w:pPr>
    </w:lvl>
  </w:abstractNum>
  <w:abstractNum w:abstractNumId="6" w15:restartNumberingAfterBreak="0">
    <w:nsid w:val="122D723F"/>
    <w:multiLevelType w:val="hybridMultilevel"/>
    <w:tmpl w:val="3336FB1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3C19B8"/>
    <w:multiLevelType w:val="hybridMultilevel"/>
    <w:tmpl w:val="DBF26A9E"/>
    <w:lvl w:ilvl="0" w:tplc="85663C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430232"/>
    <w:multiLevelType w:val="singleLevel"/>
    <w:tmpl w:val="4F80602A"/>
    <w:lvl w:ilvl="0">
      <w:start w:val="1"/>
      <w:numFmt w:val="decimal"/>
      <w:pStyle w:val="Bases"/>
      <w:lvlText w:val="%1."/>
      <w:lvlJc w:val="left"/>
      <w:pPr>
        <w:tabs>
          <w:tab w:val="num" w:pos="360"/>
        </w:tabs>
        <w:ind w:left="284" w:hanging="284"/>
      </w:pPr>
    </w:lvl>
  </w:abstractNum>
  <w:abstractNum w:abstractNumId="9" w15:restartNumberingAfterBreak="0">
    <w:nsid w:val="1BDB53F6"/>
    <w:multiLevelType w:val="multilevel"/>
    <w:tmpl w:val="D0608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B97823"/>
    <w:multiLevelType w:val="hybridMultilevel"/>
    <w:tmpl w:val="36BACD0A"/>
    <w:lvl w:ilvl="0" w:tplc="08BEC668">
      <w:start w:val="1"/>
      <w:numFmt w:val="lowerLetter"/>
      <w:lvlText w:val="%1)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" w15:restartNumberingAfterBreak="0">
    <w:nsid w:val="2AF47B6B"/>
    <w:multiLevelType w:val="multilevel"/>
    <w:tmpl w:val="F90E5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1215EC"/>
    <w:multiLevelType w:val="multilevel"/>
    <w:tmpl w:val="7F2E8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064373"/>
    <w:multiLevelType w:val="hybridMultilevel"/>
    <w:tmpl w:val="A83223CC"/>
    <w:lvl w:ilvl="0" w:tplc="509624B8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A86F4F4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B554E74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4C98B9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53C845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89945A9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600C470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5ECF7E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EC0D53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3817140A"/>
    <w:multiLevelType w:val="hybridMultilevel"/>
    <w:tmpl w:val="F44CBA0E"/>
    <w:lvl w:ilvl="0" w:tplc="696840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6C7F86"/>
    <w:multiLevelType w:val="hybridMultilevel"/>
    <w:tmpl w:val="1F3EFC86"/>
    <w:lvl w:ilvl="0" w:tplc="2D42C598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157C96"/>
    <w:multiLevelType w:val="hybridMultilevel"/>
    <w:tmpl w:val="6B341AEE"/>
    <w:lvl w:ilvl="0" w:tplc="0416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1556379"/>
    <w:multiLevelType w:val="multilevel"/>
    <w:tmpl w:val="BD88B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267447C"/>
    <w:multiLevelType w:val="hybridMultilevel"/>
    <w:tmpl w:val="3C1EBA56"/>
    <w:lvl w:ilvl="0" w:tplc="FA9CD6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1A71A1"/>
    <w:multiLevelType w:val="singleLevel"/>
    <w:tmpl w:val="1D6AB02A"/>
    <w:lvl w:ilvl="0">
      <w:start w:val="1"/>
      <w:numFmt w:val="upperLetter"/>
      <w:lvlText w:val="%1-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20" w15:restartNumberingAfterBreak="0">
    <w:nsid w:val="681253C2"/>
    <w:multiLevelType w:val="hybridMultilevel"/>
    <w:tmpl w:val="B3E62FAA"/>
    <w:lvl w:ilvl="0" w:tplc="1BD62F02">
      <w:start w:val="1"/>
      <w:numFmt w:val="upperLetter"/>
      <w:lvlText w:val="%1)"/>
      <w:lvlJc w:val="left"/>
      <w:pPr>
        <w:tabs>
          <w:tab w:val="num" w:pos="1068"/>
        </w:tabs>
        <w:ind w:left="1068" w:hanging="360"/>
      </w:pPr>
      <w:rPr>
        <w:rFonts w:ascii="Times New Roman" w:eastAsia="Times New Roman" w:hAnsi="Times New Roman" w:cs="Times New Roman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1" w15:restartNumberingAfterBreak="0">
    <w:nsid w:val="683A52A9"/>
    <w:multiLevelType w:val="hybridMultilevel"/>
    <w:tmpl w:val="EDF2FBB2"/>
    <w:lvl w:ilvl="0" w:tplc="F604B0FE">
      <w:start w:val="1"/>
      <w:numFmt w:val="bullet"/>
      <w:pStyle w:val="BodyText2"/>
      <w:lvlText w:val=""/>
      <w:lvlJc w:val="left"/>
      <w:pPr>
        <w:tabs>
          <w:tab w:val="num" w:pos="927"/>
        </w:tabs>
        <w:ind w:left="851" w:hanging="284"/>
      </w:pPr>
      <w:rPr>
        <w:rFonts w:ascii="Symbol" w:hAnsi="Symbol" w:cs="Times New Roman" w:hint="default"/>
      </w:rPr>
    </w:lvl>
    <w:lvl w:ilvl="1" w:tplc="70562C42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79AC30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2487BB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3B2CE6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7370F4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EE099E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DBC11C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938716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E300AC"/>
    <w:multiLevelType w:val="hybridMultilevel"/>
    <w:tmpl w:val="7F28B266"/>
    <w:lvl w:ilvl="0" w:tplc="256882FC">
      <w:numFmt w:val="bullet"/>
      <w:lvlText w:val="-"/>
      <w:lvlJc w:val="left"/>
      <w:pPr>
        <w:tabs>
          <w:tab w:val="num" w:pos="1068"/>
        </w:tabs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948"/>
        </w:tabs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108"/>
        </w:tabs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23" w15:restartNumberingAfterBreak="0">
    <w:nsid w:val="7B216284"/>
    <w:multiLevelType w:val="hybridMultilevel"/>
    <w:tmpl w:val="7E1805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6A5513"/>
    <w:multiLevelType w:val="multilevel"/>
    <w:tmpl w:val="1AB4A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F885CFE"/>
    <w:multiLevelType w:val="hybridMultilevel"/>
    <w:tmpl w:val="3B1E5516"/>
    <w:lvl w:ilvl="0" w:tplc="4AEE121C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8"/>
  </w:num>
  <w:num w:numId="3">
    <w:abstractNumId w:val="24"/>
  </w:num>
  <w:num w:numId="4">
    <w:abstractNumId w:val="13"/>
  </w:num>
  <w:num w:numId="5">
    <w:abstractNumId w:val="0"/>
  </w:num>
  <w:num w:numId="6">
    <w:abstractNumId w:val="11"/>
  </w:num>
  <w:num w:numId="7">
    <w:abstractNumId w:val="2"/>
  </w:num>
  <w:num w:numId="8">
    <w:abstractNumId w:val="4"/>
  </w:num>
  <w:num w:numId="9">
    <w:abstractNumId w:val="1"/>
  </w:num>
  <w:num w:numId="10">
    <w:abstractNumId w:val="12"/>
  </w:num>
  <w:num w:numId="11">
    <w:abstractNumId w:val="17"/>
  </w:num>
  <w:num w:numId="12">
    <w:abstractNumId w:val="19"/>
  </w:num>
  <w:num w:numId="13">
    <w:abstractNumId w:val="5"/>
  </w:num>
  <w:num w:numId="14">
    <w:abstractNumId w:val="22"/>
  </w:num>
  <w:num w:numId="15">
    <w:abstractNumId w:val="20"/>
  </w:num>
  <w:num w:numId="16">
    <w:abstractNumId w:val="16"/>
  </w:num>
  <w:num w:numId="17">
    <w:abstractNumId w:val="9"/>
  </w:num>
  <w:num w:numId="18">
    <w:abstractNumId w:val="10"/>
  </w:num>
  <w:num w:numId="19">
    <w:abstractNumId w:val="23"/>
  </w:num>
  <w:num w:numId="20">
    <w:abstractNumId w:val="6"/>
  </w:num>
  <w:num w:numId="21">
    <w:abstractNumId w:val="14"/>
  </w:num>
  <w:num w:numId="22">
    <w:abstractNumId w:val="15"/>
  </w:num>
  <w:num w:numId="23">
    <w:abstractNumId w:val="25"/>
  </w:num>
  <w:num w:numId="24">
    <w:abstractNumId w:val="18"/>
  </w:num>
  <w:num w:numId="25">
    <w:abstractNumId w:val="7"/>
  </w:num>
  <w:num w:numId="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E26"/>
    <w:rsid w:val="00007C76"/>
    <w:rsid w:val="0001337F"/>
    <w:rsid w:val="000142FA"/>
    <w:rsid w:val="0001676A"/>
    <w:rsid w:val="00023CD2"/>
    <w:rsid w:val="000260A7"/>
    <w:rsid w:val="00026D37"/>
    <w:rsid w:val="000275A1"/>
    <w:rsid w:val="00032175"/>
    <w:rsid w:val="00034069"/>
    <w:rsid w:val="00034190"/>
    <w:rsid w:val="00037DA6"/>
    <w:rsid w:val="00043902"/>
    <w:rsid w:val="00046121"/>
    <w:rsid w:val="00051A06"/>
    <w:rsid w:val="00051B60"/>
    <w:rsid w:val="00055F4B"/>
    <w:rsid w:val="00057100"/>
    <w:rsid w:val="0006079B"/>
    <w:rsid w:val="0006097F"/>
    <w:rsid w:val="00063DFA"/>
    <w:rsid w:val="00065683"/>
    <w:rsid w:val="000657F5"/>
    <w:rsid w:val="00067866"/>
    <w:rsid w:val="0007445E"/>
    <w:rsid w:val="00075BA1"/>
    <w:rsid w:val="00084356"/>
    <w:rsid w:val="00084481"/>
    <w:rsid w:val="000846B7"/>
    <w:rsid w:val="0009349A"/>
    <w:rsid w:val="000A06AF"/>
    <w:rsid w:val="000A334A"/>
    <w:rsid w:val="000A4514"/>
    <w:rsid w:val="000B29F9"/>
    <w:rsid w:val="000B56D4"/>
    <w:rsid w:val="000C40F3"/>
    <w:rsid w:val="000C591C"/>
    <w:rsid w:val="000C71E1"/>
    <w:rsid w:val="000C7470"/>
    <w:rsid w:val="000D1216"/>
    <w:rsid w:val="000D2233"/>
    <w:rsid w:val="000D3475"/>
    <w:rsid w:val="000D6CF9"/>
    <w:rsid w:val="000D6D7F"/>
    <w:rsid w:val="000E729D"/>
    <w:rsid w:val="000E7E2E"/>
    <w:rsid w:val="000F023E"/>
    <w:rsid w:val="000F0EF7"/>
    <w:rsid w:val="000F19CA"/>
    <w:rsid w:val="000F2F04"/>
    <w:rsid w:val="000F56EB"/>
    <w:rsid w:val="000F5B28"/>
    <w:rsid w:val="000F7E28"/>
    <w:rsid w:val="001024F5"/>
    <w:rsid w:val="00103519"/>
    <w:rsid w:val="001058C1"/>
    <w:rsid w:val="00107C97"/>
    <w:rsid w:val="00110660"/>
    <w:rsid w:val="0011763E"/>
    <w:rsid w:val="0013023A"/>
    <w:rsid w:val="00134139"/>
    <w:rsid w:val="00134C7E"/>
    <w:rsid w:val="001364E2"/>
    <w:rsid w:val="0014058E"/>
    <w:rsid w:val="00141FED"/>
    <w:rsid w:val="001427DE"/>
    <w:rsid w:val="00144189"/>
    <w:rsid w:val="001445DE"/>
    <w:rsid w:val="00144F13"/>
    <w:rsid w:val="00145C97"/>
    <w:rsid w:val="0015097F"/>
    <w:rsid w:val="00150DB7"/>
    <w:rsid w:val="00150E2C"/>
    <w:rsid w:val="0015160A"/>
    <w:rsid w:val="00153046"/>
    <w:rsid w:val="00155F78"/>
    <w:rsid w:val="00155FB0"/>
    <w:rsid w:val="0015665A"/>
    <w:rsid w:val="0017259D"/>
    <w:rsid w:val="00173C04"/>
    <w:rsid w:val="00182FAD"/>
    <w:rsid w:val="001901C3"/>
    <w:rsid w:val="00194FE3"/>
    <w:rsid w:val="00195D52"/>
    <w:rsid w:val="001A0CC2"/>
    <w:rsid w:val="001A4274"/>
    <w:rsid w:val="001B313A"/>
    <w:rsid w:val="001B4098"/>
    <w:rsid w:val="001B7C5C"/>
    <w:rsid w:val="001C04AB"/>
    <w:rsid w:val="001C1198"/>
    <w:rsid w:val="001C2CA0"/>
    <w:rsid w:val="001D0CEA"/>
    <w:rsid w:val="001D38C6"/>
    <w:rsid w:val="001D5022"/>
    <w:rsid w:val="001E1123"/>
    <w:rsid w:val="001E3287"/>
    <w:rsid w:val="001E5921"/>
    <w:rsid w:val="001E709C"/>
    <w:rsid w:val="001F7898"/>
    <w:rsid w:val="00200BB6"/>
    <w:rsid w:val="00206E26"/>
    <w:rsid w:val="002207AF"/>
    <w:rsid w:val="002207C1"/>
    <w:rsid w:val="00223CFE"/>
    <w:rsid w:val="002249C5"/>
    <w:rsid w:val="00230ADC"/>
    <w:rsid w:val="00233FD7"/>
    <w:rsid w:val="00237AAD"/>
    <w:rsid w:val="0024319E"/>
    <w:rsid w:val="002465C6"/>
    <w:rsid w:val="00246EA6"/>
    <w:rsid w:val="00250697"/>
    <w:rsid w:val="00250E9B"/>
    <w:rsid w:val="00255136"/>
    <w:rsid w:val="00256F1E"/>
    <w:rsid w:val="002572AD"/>
    <w:rsid w:val="002665D2"/>
    <w:rsid w:val="002703A3"/>
    <w:rsid w:val="00270709"/>
    <w:rsid w:val="00273C78"/>
    <w:rsid w:val="00275EB4"/>
    <w:rsid w:val="00280E92"/>
    <w:rsid w:val="002812E3"/>
    <w:rsid w:val="002813F6"/>
    <w:rsid w:val="002836C4"/>
    <w:rsid w:val="0028382B"/>
    <w:rsid w:val="0028635B"/>
    <w:rsid w:val="0029086C"/>
    <w:rsid w:val="00291F8D"/>
    <w:rsid w:val="002929BB"/>
    <w:rsid w:val="00293AE4"/>
    <w:rsid w:val="0029413E"/>
    <w:rsid w:val="002A1441"/>
    <w:rsid w:val="002A1D8E"/>
    <w:rsid w:val="002A4065"/>
    <w:rsid w:val="002B0E5E"/>
    <w:rsid w:val="002B252F"/>
    <w:rsid w:val="002B51C0"/>
    <w:rsid w:val="002B7463"/>
    <w:rsid w:val="002C1E5F"/>
    <w:rsid w:val="002C4D2B"/>
    <w:rsid w:val="002C4E30"/>
    <w:rsid w:val="002C7B8D"/>
    <w:rsid w:val="002C7C12"/>
    <w:rsid w:val="002D1493"/>
    <w:rsid w:val="002D4C09"/>
    <w:rsid w:val="002D5827"/>
    <w:rsid w:val="002D7BC9"/>
    <w:rsid w:val="002E24EC"/>
    <w:rsid w:val="002E5187"/>
    <w:rsid w:val="002F48F0"/>
    <w:rsid w:val="002F60F2"/>
    <w:rsid w:val="003003A3"/>
    <w:rsid w:val="00301104"/>
    <w:rsid w:val="00303150"/>
    <w:rsid w:val="00312435"/>
    <w:rsid w:val="00315E10"/>
    <w:rsid w:val="00316A36"/>
    <w:rsid w:val="00316ECC"/>
    <w:rsid w:val="0031736D"/>
    <w:rsid w:val="00317C72"/>
    <w:rsid w:val="00322E43"/>
    <w:rsid w:val="003253F8"/>
    <w:rsid w:val="003266EE"/>
    <w:rsid w:val="00333F9B"/>
    <w:rsid w:val="00335BBD"/>
    <w:rsid w:val="003364BB"/>
    <w:rsid w:val="00340ABC"/>
    <w:rsid w:val="0034180C"/>
    <w:rsid w:val="00343090"/>
    <w:rsid w:val="003448E1"/>
    <w:rsid w:val="00344F2F"/>
    <w:rsid w:val="003472D8"/>
    <w:rsid w:val="00351F82"/>
    <w:rsid w:val="003525B0"/>
    <w:rsid w:val="00354D5C"/>
    <w:rsid w:val="00355B0A"/>
    <w:rsid w:val="00356988"/>
    <w:rsid w:val="00356DE2"/>
    <w:rsid w:val="00357ACB"/>
    <w:rsid w:val="003611CF"/>
    <w:rsid w:val="00367240"/>
    <w:rsid w:val="00370437"/>
    <w:rsid w:val="003705DC"/>
    <w:rsid w:val="003709E0"/>
    <w:rsid w:val="0037280F"/>
    <w:rsid w:val="00372DF4"/>
    <w:rsid w:val="003762DE"/>
    <w:rsid w:val="003772C1"/>
    <w:rsid w:val="003779D7"/>
    <w:rsid w:val="00384E56"/>
    <w:rsid w:val="00394A68"/>
    <w:rsid w:val="00395EAD"/>
    <w:rsid w:val="00397C36"/>
    <w:rsid w:val="00397F51"/>
    <w:rsid w:val="003A156E"/>
    <w:rsid w:val="003A294B"/>
    <w:rsid w:val="003A4445"/>
    <w:rsid w:val="003A57C6"/>
    <w:rsid w:val="003B2549"/>
    <w:rsid w:val="003B7367"/>
    <w:rsid w:val="003C1157"/>
    <w:rsid w:val="003D0080"/>
    <w:rsid w:val="003D04C0"/>
    <w:rsid w:val="003D169E"/>
    <w:rsid w:val="003D343E"/>
    <w:rsid w:val="003D5043"/>
    <w:rsid w:val="003D5340"/>
    <w:rsid w:val="003D54A4"/>
    <w:rsid w:val="003D687D"/>
    <w:rsid w:val="003E388F"/>
    <w:rsid w:val="003E3AAA"/>
    <w:rsid w:val="003E47F8"/>
    <w:rsid w:val="003E6F84"/>
    <w:rsid w:val="003E7651"/>
    <w:rsid w:val="003F320E"/>
    <w:rsid w:val="003F34F0"/>
    <w:rsid w:val="003F4E65"/>
    <w:rsid w:val="003F5A52"/>
    <w:rsid w:val="004002D8"/>
    <w:rsid w:val="0041029B"/>
    <w:rsid w:val="00412698"/>
    <w:rsid w:val="00412CD0"/>
    <w:rsid w:val="004139F7"/>
    <w:rsid w:val="00416DC5"/>
    <w:rsid w:val="0041782F"/>
    <w:rsid w:val="0042339D"/>
    <w:rsid w:val="00426C18"/>
    <w:rsid w:val="0043798A"/>
    <w:rsid w:val="0043799F"/>
    <w:rsid w:val="004379FD"/>
    <w:rsid w:val="00440ACF"/>
    <w:rsid w:val="004430A2"/>
    <w:rsid w:val="00443C92"/>
    <w:rsid w:val="004474DC"/>
    <w:rsid w:val="004478C8"/>
    <w:rsid w:val="00451470"/>
    <w:rsid w:val="00451DF0"/>
    <w:rsid w:val="0045206C"/>
    <w:rsid w:val="00453518"/>
    <w:rsid w:val="00453BD8"/>
    <w:rsid w:val="00454D03"/>
    <w:rsid w:val="00455C00"/>
    <w:rsid w:val="00460387"/>
    <w:rsid w:val="0046208A"/>
    <w:rsid w:val="00464181"/>
    <w:rsid w:val="0046544B"/>
    <w:rsid w:val="004672FC"/>
    <w:rsid w:val="004676BC"/>
    <w:rsid w:val="004702CD"/>
    <w:rsid w:val="0047198A"/>
    <w:rsid w:val="004A1998"/>
    <w:rsid w:val="004A30C3"/>
    <w:rsid w:val="004C0EFA"/>
    <w:rsid w:val="004C1CD1"/>
    <w:rsid w:val="004C33B2"/>
    <w:rsid w:val="004C4C5B"/>
    <w:rsid w:val="004C741B"/>
    <w:rsid w:val="004D5F8D"/>
    <w:rsid w:val="004D776E"/>
    <w:rsid w:val="004E1D8E"/>
    <w:rsid w:val="004E5F20"/>
    <w:rsid w:val="004E6B9B"/>
    <w:rsid w:val="004F184D"/>
    <w:rsid w:val="004F2AF2"/>
    <w:rsid w:val="004F4109"/>
    <w:rsid w:val="004F634C"/>
    <w:rsid w:val="004F65C1"/>
    <w:rsid w:val="00503B36"/>
    <w:rsid w:val="005066D7"/>
    <w:rsid w:val="005126FD"/>
    <w:rsid w:val="00514F97"/>
    <w:rsid w:val="00520515"/>
    <w:rsid w:val="0052322E"/>
    <w:rsid w:val="00523A82"/>
    <w:rsid w:val="00523F18"/>
    <w:rsid w:val="005254B6"/>
    <w:rsid w:val="00525F75"/>
    <w:rsid w:val="00527043"/>
    <w:rsid w:val="00530A2D"/>
    <w:rsid w:val="00531E42"/>
    <w:rsid w:val="00533241"/>
    <w:rsid w:val="00536FEA"/>
    <w:rsid w:val="00540802"/>
    <w:rsid w:val="00540AB1"/>
    <w:rsid w:val="00542BDF"/>
    <w:rsid w:val="00543699"/>
    <w:rsid w:val="00546944"/>
    <w:rsid w:val="00552F4E"/>
    <w:rsid w:val="00553B79"/>
    <w:rsid w:val="0055488C"/>
    <w:rsid w:val="005557F5"/>
    <w:rsid w:val="00555D3E"/>
    <w:rsid w:val="005560C1"/>
    <w:rsid w:val="00561611"/>
    <w:rsid w:val="00561D77"/>
    <w:rsid w:val="00563C3B"/>
    <w:rsid w:val="00563C8F"/>
    <w:rsid w:val="005646BC"/>
    <w:rsid w:val="00565252"/>
    <w:rsid w:val="005702F5"/>
    <w:rsid w:val="00574284"/>
    <w:rsid w:val="00574C8B"/>
    <w:rsid w:val="00581A84"/>
    <w:rsid w:val="00583CCE"/>
    <w:rsid w:val="00584093"/>
    <w:rsid w:val="005845C8"/>
    <w:rsid w:val="00585B17"/>
    <w:rsid w:val="005931BE"/>
    <w:rsid w:val="00596AF7"/>
    <w:rsid w:val="005A1A2E"/>
    <w:rsid w:val="005A35CC"/>
    <w:rsid w:val="005A524D"/>
    <w:rsid w:val="005A5D92"/>
    <w:rsid w:val="005A5DE5"/>
    <w:rsid w:val="005A7F93"/>
    <w:rsid w:val="005B17BF"/>
    <w:rsid w:val="005B4A3F"/>
    <w:rsid w:val="005B6A90"/>
    <w:rsid w:val="005C249F"/>
    <w:rsid w:val="005C4CE4"/>
    <w:rsid w:val="005C5440"/>
    <w:rsid w:val="005C57E7"/>
    <w:rsid w:val="005D0F66"/>
    <w:rsid w:val="005D23F4"/>
    <w:rsid w:val="005D360A"/>
    <w:rsid w:val="005D38EB"/>
    <w:rsid w:val="005D5A7A"/>
    <w:rsid w:val="005D5F0D"/>
    <w:rsid w:val="005D5FA8"/>
    <w:rsid w:val="005D715C"/>
    <w:rsid w:val="005E2C2F"/>
    <w:rsid w:val="005F0573"/>
    <w:rsid w:val="005F0A4D"/>
    <w:rsid w:val="005F1F89"/>
    <w:rsid w:val="005F27C3"/>
    <w:rsid w:val="005F3B5E"/>
    <w:rsid w:val="005F45D8"/>
    <w:rsid w:val="00601253"/>
    <w:rsid w:val="006016BA"/>
    <w:rsid w:val="0060499C"/>
    <w:rsid w:val="006078E2"/>
    <w:rsid w:val="00607DB4"/>
    <w:rsid w:val="0061027C"/>
    <w:rsid w:val="00611DC6"/>
    <w:rsid w:val="006128E7"/>
    <w:rsid w:val="0061384C"/>
    <w:rsid w:val="00614BCD"/>
    <w:rsid w:val="00615893"/>
    <w:rsid w:val="00615B72"/>
    <w:rsid w:val="0062153F"/>
    <w:rsid w:val="006255BE"/>
    <w:rsid w:val="006313B9"/>
    <w:rsid w:val="00633342"/>
    <w:rsid w:val="0063343E"/>
    <w:rsid w:val="006343C8"/>
    <w:rsid w:val="00641607"/>
    <w:rsid w:val="006437F1"/>
    <w:rsid w:val="00643CC4"/>
    <w:rsid w:val="006462B5"/>
    <w:rsid w:val="0065111A"/>
    <w:rsid w:val="00651D28"/>
    <w:rsid w:val="00653744"/>
    <w:rsid w:val="00653803"/>
    <w:rsid w:val="006545D7"/>
    <w:rsid w:val="00655EA1"/>
    <w:rsid w:val="006562C6"/>
    <w:rsid w:val="00656DEA"/>
    <w:rsid w:val="006601E3"/>
    <w:rsid w:val="00661F9D"/>
    <w:rsid w:val="00662122"/>
    <w:rsid w:val="0066251A"/>
    <w:rsid w:val="006630CA"/>
    <w:rsid w:val="006631AB"/>
    <w:rsid w:val="00665DA3"/>
    <w:rsid w:val="00666DE3"/>
    <w:rsid w:val="0066767E"/>
    <w:rsid w:val="00671671"/>
    <w:rsid w:val="006745CD"/>
    <w:rsid w:val="00676747"/>
    <w:rsid w:val="006779AA"/>
    <w:rsid w:val="00682B29"/>
    <w:rsid w:val="0068340F"/>
    <w:rsid w:val="00686707"/>
    <w:rsid w:val="0069072D"/>
    <w:rsid w:val="00694983"/>
    <w:rsid w:val="006A1210"/>
    <w:rsid w:val="006A6B05"/>
    <w:rsid w:val="006A7D5E"/>
    <w:rsid w:val="006B3E76"/>
    <w:rsid w:val="006B5E06"/>
    <w:rsid w:val="006C17B7"/>
    <w:rsid w:val="006C1C81"/>
    <w:rsid w:val="006C37A5"/>
    <w:rsid w:val="006C4BE8"/>
    <w:rsid w:val="006C5831"/>
    <w:rsid w:val="006C7970"/>
    <w:rsid w:val="006D06CF"/>
    <w:rsid w:val="006D0A4B"/>
    <w:rsid w:val="006D4263"/>
    <w:rsid w:val="006D46F8"/>
    <w:rsid w:val="006D527A"/>
    <w:rsid w:val="006D6EF1"/>
    <w:rsid w:val="006E0899"/>
    <w:rsid w:val="006E107E"/>
    <w:rsid w:val="006E25BA"/>
    <w:rsid w:val="006E34AA"/>
    <w:rsid w:val="006E3C75"/>
    <w:rsid w:val="006E66DF"/>
    <w:rsid w:val="006E7C63"/>
    <w:rsid w:val="006F1914"/>
    <w:rsid w:val="006F2519"/>
    <w:rsid w:val="006F3227"/>
    <w:rsid w:val="006F67DF"/>
    <w:rsid w:val="006F6FED"/>
    <w:rsid w:val="007064A3"/>
    <w:rsid w:val="0070671F"/>
    <w:rsid w:val="0071330E"/>
    <w:rsid w:val="00714CBC"/>
    <w:rsid w:val="0071573C"/>
    <w:rsid w:val="00715BA6"/>
    <w:rsid w:val="00723EB8"/>
    <w:rsid w:val="0072674E"/>
    <w:rsid w:val="00727E3F"/>
    <w:rsid w:val="00730D79"/>
    <w:rsid w:val="0073795A"/>
    <w:rsid w:val="00745C1A"/>
    <w:rsid w:val="00752C6C"/>
    <w:rsid w:val="00756A71"/>
    <w:rsid w:val="00757D72"/>
    <w:rsid w:val="00761667"/>
    <w:rsid w:val="007618F7"/>
    <w:rsid w:val="00764681"/>
    <w:rsid w:val="0076492C"/>
    <w:rsid w:val="00764A08"/>
    <w:rsid w:val="007652F1"/>
    <w:rsid w:val="00767C43"/>
    <w:rsid w:val="007739F2"/>
    <w:rsid w:val="00775E43"/>
    <w:rsid w:val="00784212"/>
    <w:rsid w:val="00786712"/>
    <w:rsid w:val="007878C4"/>
    <w:rsid w:val="00787D8D"/>
    <w:rsid w:val="0079146F"/>
    <w:rsid w:val="0079199E"/>
    <w:rsid w:val="007933E8"/>
    <w:rsid w:val="00793462"/>
    <w:rsid w:val="00793AAB"/>
    <w:rsid w:val="00795289"/>
    <w:rsid w:val="00796244"/>
    <w:rsid w:val="007A0208"/>
    <w:rsid w:val="007A2EA9"/>
    <w:rsid w:val="007A5017"/>
    <w:rsid w:val="007A5A95"/>
    <w:rsid w:val="007A67EA"/>
    <w:rsid w:val="007A7374"/>
    <w:rsid w:val="007B0D29"/>
    <w:rsid w:val="007B1C97"/>
    <w:rsid w:val="007B1E1B"/>
    <w:rsid w:val="007B7FF0"/>
    <w:rsid w:val="007C0679"/>
    <w:rsid w:val="007C1993"/>
    <w:rsid w:val="007C29A9"/>
    <w:rsid w:val="007C5E0F"/>
    <w:rsid w:val="007C7F2E"/>
    <w:rsid w:val="007C7F88"/>
    <w:rsid w:val="007D0BEB"/>
    <w:rsid w:val="007D2EFB"/>
    <w:rsid w:val="007D4B53"/>
    <w:rsid w:val="007E2CB9"/>
    <w:rsid w:val="007E5140"/>
    <w:rsid w:val="007E62BC"/>
    <w:rsid w:val="007E64B5"/>
    <w:rsid w:val="007F02DC"/>
    <w:rsid w:val="007F02E6"/>
    <w:rsid w:val="007F048B"/>
    <w:rsid w:val="007F17C4"/>
    <w:rsid w:val="007F5346"/>
    <w:rsid w:val="008010CC"/>
    <w:rsid w:val="00801EEA"/>
    <w:rsid w:val="00802AF2"/>
    <w:rsid w:val="00805C61"/>
    <w:rsid w:val="00807467"/>
    <w:rsid w:val="008076CE"/>
    <w:rsid w:val="00812A90"/>
    <w:rsid w:val="0081451A"/>
    <w:rsid w:val="00814A3C"/>
    <w:rsid w:val="0082237E"/>
    <w:rsid w:val="00825CB7"/>
    <w:rsid w:val="00836FBC"/>
    <w:rsid w:val="008404C7"/>
    <w:rsid w:val="00840A17"/>
    <w:rsid w:val="0084392B"/>
    <w:rsid w:val="00843A09"/>
    <w:rsid w:val="008449B7"/>
    <w:rsid w:val="00845358"/>
    <w:rsid w:val="008458BC"/>
    <w:rsid w:val="00846204"/>
    <w:rsid w:val="00846F14"/>
    <w:rsid w:val="0085110C"/>
    <w:rsid w:val="008517A9"/>
    <w:rsid w:val="00851BE2"/>
    <w:rsid w:val="00852B88"/>
    <w:rsid w:val="00853F5F"/>
    <w:rsid w:val="008543FE"/>
    <w:rsid w:val="00855D47"/>
    <w:rsid w:val="00863929"/>
    <w:rsid w:val="00864C82"/>
    <w:rsid w:val="00865C3D"/>
    <w:rsid w:val="008677A1"/>
    <w:rsid w:val="00876926"/>
    <w:rsid w:val="008821B7"/>
    <w:rsid w:val="008821BF"/>
    <w:rsid w:val="0088591E"/>
    <w:rsid w:val="00890963"/>
    <w:rsid w:val="008944D5"/>
    <w:rsid w:val="008A0B22"/>
    <w:rsid w:val="008A2972"/>
    <w:rsid w:val="008B043A"/>
    <w:rsid w:val="008B1365"/>
    <w:rsid w:val="008B30B7"/>
    <w:rsid w:val="008B4A1C"/>
    <w:rsid w:val="008B5ADD"/>
    <w:rsid w:val="008C32B8"/>
    <w:rsid w:val="008C7273"/>
    <w:rsid w:val="008D00C9"/>
    <w:rsid w:val="008D09F5"/>
    <w:rsid w:val="008D22A4"/>
    <w:rsid w:val="008D506E"/>
    <w:rsid w:val="008D5544"/>
    <w:rsid w:val="008D7F37"/>
    <w:rsid w:val="008E1013"/>
    <w:rsid w:val="008E1EC6"/>
    <w:rsid w:val="008F02DE"/>
    <w:rsid w:val="008F4DA2"/>
    <w:rsid w:val="00901644"/>
    <w:rsid w:val="00906D39"/>
    <w:rsid w:val="009071E8"/>
    <w:rsid w:val="009079D3"/>
    <w:rsid w:val="00914485"/>
    <w:rsid w:val="00921B46"/>
    <w:rsid w:val="00921E7E"/>
    <w:rsid w:val="00923E26"/>
    <w:rsid w:val="0092503E"/>
    <w:rsid w:val="009305FD"/>
    <w:rsid w:val="00932749"/>
    <w:rsid w:val="00940BF8"/>
    <w:rsid w:val="00943B58"/>
    <w:rsid w:val="00943C96"/>
    <w:rsid w:val="009450EC"/>
    <w:rsid w:val="00951A39"/>
    <w:rsid w:val="00954090"/>
    <w:rsid w:val="0095486B"/>
    <w:rsid w:val="00957BBE"/>
    <w:rsid w:val="00960D24"/>
    <w:rsid w:val="00961F67"/>
    <w:rsid w:val="00963F61"/>
    <w:rsid w:val="00967579"/>
    <w:rsid w:val="00967B8F"/>
    <w:rsid w:val="009759FC"/>
    <w:rsid w:val="00975D73"/>
    <w:rsid w:val="0097688A"/>
    <w:rsid w:val="00977033"/>
    <w:rsid w:val="009824F6"/>
    <w:rsid w:val="00982892"/>
    <w:rsid w:val="009831F5"/>
    <w:rsid w:val="009855D9"/>
    <w:rsid w:val="00986D3F"/>
    <w:rsid w:val="00986D71"/>
    <w:rsid w:val="00987835"/>
    <w:rsid w:val="00987BA4"/>
    <w:rsid w:val="00987FF6"/>
    <w:rsid w:val="00990212"/>
    <w:rsid w:val="00991A09"/>
    <w:rsid w:val="009958D4"/>
    <w:rsid w:val="009960B1"/>
    <w:rsid w:val="00996A17"/>
    <w:rsid w:val="009A0314"/>
    <w:rsid w:val="009A352A"/>
    <w:rsid w:val="009A3E30"/>
    <w:rsid w:val="009A4F47"/>
    <w:rsid w:val="009A50AC"/>
    <w:rsid w:val="009A695C"/>
    <w:rsid w:val="009A6E26"/>
    <w:rsid w:val="009B244E"/>
    <w:rsid w:val="009B2AF0"/>
    <w:rsid w:val="009B31E9"/>
    <w:rsid w:val="009B4EDD"/>
    <w:rsid w:val="009B662F"/>
    <w:rsid w:val="009C2D2A"/>
    <w:rsid w:val="009C45FB"/>
    <w:rsid w:val="009D10AC"/>
    <w:rsid w:val="009D144C"/>
    <w:rsid w:val="009D36E2"/>
    <w:rsid w:val="009D3786"/>
    <w:rsid w:val="009D5D65"/>
    <w:rsid w:val="009E2811"/>
    <w:rsid w:val="009E5543"/>
    <w:rsid w:val="009E56DB"/>
    <w:rsid w:val="009F3BEF"/>
    <w:rsid w:val="009F4D52"/>
    <w:rsid w:val="009F55F4"/>
    <w:rsid w:val="00A01FBD"/>
    <w:rsid w:val="00A022FF"/>
    <w:rsid w:val="00A04176"/>
    <w:rsid w:val="00A11657"/>
    <w:rsid w:val="00A11ACD"/>
    <w:rsid w:val="00A11FDD"/>
    <w:rsid w:val="00A2036B"/>
    <w:rsid w:val="00A20CCF"/>
    <w:rsid w:val="00A20EBB"/>
    <w:rsid w:val="00A22DBC"/>
    <w:rsid w:val="00A248FD"/>
    <w:rsid w:val="00A25357"/>
    <w:rsid w:val="00A25612"/>
    <w:rsid w:val="00A27369"/>
    <w:rsid w:val="00A27A82"/>
    <w:rsid w:val="00A313EC"/>
    <w:rsid w:val="00A320CF"/>
    <w:rsid w:val="00A3355A"/>
    <w:rsid w:val="00A33A3E"/>
    <w:rsid w:val="00A34F75"/>
    <w:rsid w:val="00A3690B"/>
    <w:rsid w:val="00A41FCA"/>
    <w:rsid w:val="00A44B58"/>
    <w:rsid w:val="00A507C1"/>
    <w:rsid w:val="00A517E5"/>
    <w:rsid w:val="00A51998"/>
    <w:rsid w:val="00A52D66"/>
    <w:rsid w:val="00A547A0"/>
    <w:rsid w:val="00A6076E"/>
    <w:rsid w:val="00A6195D"/>
    <w:rsid w:val="00A64405"/>
    <w:rsid w:val="00A64738"/>
    <w:rsid w:val="00A649BA"/>
    <w:rsid w:val="00A72508"/>
    <w:rsid w:val="00A740C2"/>
    <w:rsid w:val="00A748C3"/>
    <w:rsid w:val="00A807F7"/>
    <w:rsid w:val="00A84C05"/>
    <w:rsid w:val="00A86E3E"/>
    <w:rsid w:val="00A87A01"/>
    <w:rsid w:val="00A92608"/>
    <w:rsid w:val="00A946F0"/>
    <w:rsid w:val="00A96337"/>
    <w:rsid w:val="00A96F4C"/>
    <w:rsid w:val="00AA1FA1"/>
    <w:rsid w:val="00AA3CC3"/>
    <w:rsid w:val="00AA4360"/>
    <w:rsid w:val="00AA5000"/>
    <w:rsid w:val="00AA5C60"/>
    <w:rsid w:val="00AB3D72"/>
    <w:rsid w:val="00AB3F81"/>
    <w:rsid w:val="00AB552A"/>
    <w:rsid w:val="00AC01D3"/>
    <w:rsid w:val="00AC08A2"/>
    <w:rsid w:val="00AC0B21"/>
    <w:rsid w:val="00AC3499"/>
    <w:rsid w:val="00AC4460"/>
    <w:rsid w:val="00AC67BC"/>
    <w:rsid w:val="00AC7034"/>
    <w:rsid w:val="00AD1FB3"/>
    <w:rsid w:val="00AD5C27"/>
    <w:rsid w:val="00AD77A9"/>
    <w:rsid w:val="00AE307C"/>
    <w:rsid w:val="00AE30F8"/>
    <w:rsid w:val="00AE3743"/>
    <w:rsid w:val="00AE4E0E"/>
    <w:rsid w:val="00AF1BB3"/>
    <w:rsid w:val="00AF59C7"/>
    <w:rsid w:val="00B00CEE"/>
    <w:rsid w:val="00B0159F"/>
    <w:rsid w:val="00B05631"/>
    <w:rsid w:val="00B06854"/>
    <w:rsid w:val="00B06BEE"/>
    <w:rsid w:val="00B10069"/>
    <w:rsid w:val="00B108E0"/>
    <w:rsid w:val="00B12FFB"/>
    <w:rsid w:val="00B13333"/>
    <w:rsid w:val="00B13751"/>
    <w:rsid w:val="00B17ED3"/>
    <w:rsid w:val="00B20783"/>
    <w:rsid w:val="00B20B4D"/>
    <w:rsid w:val="00B244AA"/>
    <w:rsid w:val="00B27A3A"/>
    <w:rsid w:val="00B27AFA"/>
    <w:rsid w:val="00B327B7"/>
    <w:rsid w:val="00B33723"/>
    <w:rsid w:val="00B3405F"/>
    <w:rsid w:val="00B3468D"/>
    <w:rsid w:val="00B3780A"/>
    <w:rsid w:val="00B40344"/>
    <w:rsid w:val="00B41287"/>
    <w:rsid w:val="00B504DC"/>
    <w:rsid w:val="00B54C85"/>
    <w:rsid w:val="00B6166B"/>
    <w:rsid w:val="00B636CE"/>
    <w:rsid w:val="00B66FD8"/>
    <w:rsid w:val="00B719B0"/>
    <w:rsid w:val="00B71E07"/>
    <w:rsid w:val="00B82C24"/>
    <w:rsid w:val="00B83962"/>
    <w:rsid w:val="00B86BCF"/>
    <w:rsid w:val="00B939B0"/>
    <w:rsid w:val="00B946CF"/>
    <w:rsid w:val="00B96A29"/>
    <w:rsid w:val="00B971E3"/>
    <w:rsid w:val="00B975AA"/>
    <w:rsid w:val="00BA2DA7"/>
    <w:rsid w:val="00BA456F"/>
    <w:rsid w:val="00BA653C"/>
    <w:rsid w:val="00BA767E"/>
    <w:rsid w:val="00BB202F"/>
    <w:rsid w:val="00BC0F63"/>
    <w:rsid w:val="00BC210A"/>
    <w:rsid w:val="00BC3FB0"/>
    <w:rsid w:val="00BC6063"/>
    <w:rsid w:val="00BC6B7B"/>
    <w:rsid w:val="00BD0047"/>
    <w:rsid w:val="00BD1EC2"/>
    <w:rsid w:val="00BD1FE2"/>
    <w:rsid w:val="00BD54D0"/>
    <w:rsid w:val="00BD6FB4"/>
    <w:rsid w:val="00BE0DF1"/>
    <w:rsid w:val="00BE1DFD"/>
    <w:rsid w:val="00BE2E55"/>
    <w:rsid w:val="00BE4D84"/>
    <w:rsid w:val="00BE76CA"/>
    <w:rsid w:val="00BE7840"/>
    <w:rsid w:val="00C023EF"/>
    <w:rsid w:val="00C0360C"/>
    <w:rsid w:val="00C048DC"/>
    <w:rsid w:val="00C053C0"/>
    <w:rsid w:val="00C062EA"/>
    <w:rsid w:val="00C06418"/>
    <w:rsid w:val="00C11C04"/>
    <w:rsid w:val="00C11EA7"/>
    <w:rsid w:val="00C14CBE"/>
    <w:rsid w:val="00C1511E"/>
    <w:rsid w:val="00C16959"/>
    <w:rsid w:val="00C16986"/>
    <w:rsid w:val="00C20CEA"/>
    <w:rsid w:val="00C21233"/>
    <w:rsid w:val="00C22B1A"/>
    <w:rsid w:val="00C23182"/>
    <w:rsid w:val="00C23C45"/>
    <w:rsid w:val="00C25A2F"/>
    <w:rsid w:val="00C2609F"/>
    <w:rsid w:val="00C2763E"/>
    <w:rsid w:val="00C30468"/>
    <w:rsid w:val="00C3191C"/>
    <w:rsid w:val="00C331B2"/>
    <w:rsid w:val="00C33607"/>
    <w:rsid w:val="00C342DC"/>
    <w:rsid w:val="00C34A9C"/>
    <w:rsid w:val="00C3554C"/>
    <w:rsid w:val="00C36610"/>
    <w:rsid w:val="00C4060E"/>
    <w:rsid w:val="00C41D36"/>
    <w:rsid w:val="00C42689"/>
    <w:rsid w:val="00C4450A"/>
    <w:rsid w:val="00C44B31"/>
    <w:rsid w:val="00C44E33"/>
    <w:rsid w:val="00C46281"/>
    <w:rsid w:val="00C47130"/>
    <w:rsid w:val="00C50837"/>
    <w:rsid w:val="00C60209"/>
    <w:rsid w:val="00C66B38"/>
    <w:rsid w:val="00C67845"/>
    <w:rsid w:val="00C70650"/>
    <w:rsid w:val="00C70810"/>
    <w:rsid w:val="00C72ADB"/>
    <w:rsid w:val="00C7305D"/>
    <w:rsid w:val="00C74D0F"/>
    <w:rsid w:val="00C77F50"/>
    <w:rsid w:val="00C81CCC"/>
    <w:rsid w:val="00C83FEA"/>
    <w:rsid w:val="00C869A3"/>
    <w:rsid w:val="00C904D8"/>
    <w:rsid w:val="00C90AEE"/>
    <w:rsid w:val="00C96C07"/>
    <w:rsid w:val="00C97E55"/>
    <w:rsid w:val="00C97EF5"/>
    <w:rsid w:val="00CA1764"/>
    <w:rsid w:val="00CA2549"/>
    <w:rsid w:val="00CA7292"/>
    <w:rsid w:val="00CB6312"/>
    <w:rsid w:val="00CC1773"/>
    <w:rsid w:val="00CC4D07"/>
    <w:rsid w:val="00CD1D27"/>
    <w:rsid w:val="00CD2FC6"/>
    <w:rsid w:val="00CD37AB"/>
    <w:rsid w:val="00CD4897"/>
    <w:rsid w:val="00CE1CB8"/>
    <w:rsid w:val="00CE5634"/>
    <w:rsid w:val="00CE56CC"/>
    <w:rsid w:val="00CE7340"/>
    <w:rsid w:val="00CE78FF"/>
    <w:rsid w:val="00CF5C53"/>
    <w:rsid w:val="00D0146B"/>
    <w:rsid w:val="00D01C2C"/>
    <w:rsid w:val="00D02DCE"/>
    <w:rsid w:val="00D05076"/>
    <w:rsid w:val="00D10BF7"/>
    <w:rsid w:val="00D12051"/>
    <w:rsid w:val="00D121B9"/>
    <w:rsid w:val="00D12476"/>
    <w:rsid w:val="00D17838"/>
    <w:rsid w:val="00D1795B"/>
    <w:rsid w:val="00D21821"/>
    <w:rsid w:val="00D22EC5"/>
    <w:rsid w:val="00D23000"/>
    <w:rsid w:val="00D32538"/>
    <w:rsid w:val="00D34003"/>
    <w:rsid w:val="00D3699B"/>
    <w:rsid w:val="00D37DE3"/>
    <w:rsid w:val="00D40B4F"/>
    <w:rsid w:val="00D4105F"/>
    <w:rsid w:val="00D43A96"/>
    <w:rsid w:val="00D4412A"/>
    <w:rsid w:val="00D47801"/>
    <w:rsid w:val="00D507E9"/>
    <w:rsid w:val="00D511C9"/>
    <w:rsid w:val="00D51202"/>
    <w:rsid w:val="00D53243"/>
    <w:rsid w:val="00D54988"/>
    <w:rsid w:val="00D564D0"/>
    <w:rsid w:val="00D56690"/>
    <w:rsid w:val="00D57570"/>
    <w:rsid w:val="00D62186"/>
    <w:rsid w:val="00D634B9"/>
    <w:rsid w:val="00D64FD6"/>
    <w:rsid w:val="00D70527"/>
    <w:rsid w:val="00D708C8"/>
    <w:rsid w:val="00D743C4"/>
    <w:rsid w:val="00D74644"/>
    <w:rsid w:val="00D77AA1"/>
    <w:rsid w:val="00D832EA"/>
    <w:rsid w:val="00D83B49"/>
    <w:rsid w:val="00D8405B"/>
    <w:rsid w:val="00D85063"/>
    <w:rsid w:val="00D87A03"/>
    <w:rsid w:val="00D95E44"/>
    <w:rsid w:val="00D9678F"/>
    <w:rsid w:val="00D979A5"/>
    <w:rsid w:val="00DA125B"/>
    <w:rsid w:val="00DA1665"/>
    <w:rsid w:val="00DA2C7E"/>
    <w:rsid w:val="00DA380E"/>
    <w:rsid w:val="00DA44B3"/>
    <w:rsid w:val="00DA74DB"/>
    <w:rsid w:val="00DB5443"/>
    <w:rsid w:val="00DC4EFA"/>
    <w:rsid w:val="00DC7D57"/>
    <w:rsid w:val="00DC7D9C"/>
    <w:rsid w:val="00DD04FB"/>
    <w:rsid w:val="00DD1B26"/>
    <w:rsid w:val="00DD38A6"/>
    <w:rsid w:val="00DD430E"/>
    <w:rsid w:val="00DE1DBE"/>
    <w:rsid w:val="00DE5CA2"/>
    <w:rsid w:val="00DE6317"/>
    <w:rsid w:val="00DE6DA6"/>
    <w:rsid w:val="00DF5BE5"/>
    <w:rsid w:val="00E00262"/>
    <w:rsid w:val="00E008D1"/>
    <w:rsid w:val="00E0263B"/>
    <w:rsid w:val="00E02DEA"/>
    <w:rsid w:val="00E06C6A"/>
    <w:rsid w:val="00E10146"/>
    <w:rsid w:val="00E11E39"/>
    <w:rsid w:val="00E12381"/>
    <w:rsid w:val="00E1324A"/>
    <w:rsid w:val="00E17188"/>
    <w:rsid w:val="00E20136"/>
    <w:rsid w:val="00E20295"/>
    <w:rsid w:val="00E2068A"/>
    <w:rsid w:val="00E23853"/>
    <w:rsid w:val="00E27053"/>
    <w:rsid w:val="00E27F37"/>
    <w:rsid w:val="00E303E5"/>
    <w:rsid w:val="00E303F3"/>
    <w:rsid w:val="00E355A4"/>
    <w:rsid w:val="00E40177"/>
    <w:rsid w:val="00E41476"/>
    <w:rsid w:val="00E46078"/>
    <w:rsid w:val="00E47D31"/>
    <w:rsid w:val="00E52CA8"/>
    <w:rsid w:val="00E52DBB"/>
    <w:rsid w:val="00E56B8F"/>
    <w:rsid w:val="00E57A8E"/>
    <w:rsid w:val="00E60BB8"/>
    <w:rsid w:val="00E616AF"/>
    <w:rsid w:val="00E622CC"/>
    <w:rsid w:val="00E63DC7"/>
    <w:rsid w:val="00E64A38"/>
    <w:rsid w:val="00E65450"/>
    <w:rsid w:val="00E66EB9"/>
    <w:rsid w:val="00E726F8"/>
    <w:rsid w:val="00E7350D"/>
    <w:rsid w:val="00E7622B"/>
    <w:rsid w:val="00E82601"/>
    <w:rsid w:val="00E92DD6"/>
    <w:rsid w:val="00EA43B3"/>
    <w:rsid w:val="00EA4715"/>
    <w:rsid w:val="00EA4A66"/>
    <w:rsid w:val="00EA5FAB"/>
    <w:rsid w:val="00EA7703"/>
    <w:rsid w:val="00EB3DF7"/>
    <w:rsid w:val="00EB47BB"/>
    <w:rsid w:val="00EB6726"/>
    <w:rsid w:val="00EB7F86"/>
    <w:rsid w:val="00EC1724"/>
    <w:rsid w:val="00EC229A"/>
    <w:rsid w:val="00EC2F2B"/>
    <w:rsid w:val="00EC3776"/>
    <w:rsid w:val="00EC4D2C"/>
    <w:rsid w:val="00EC53F9"/>
    <w:rsid w:val="00EC5891"/>
    <w:rsid w:val="00ED4D34"/>
    <w:rsid w:val="00ED5DDA"/>
    <w:rsid w:val="00ED7A38"/>
    <w:rsid w:val="00EE0B2B"/>
    <w:rsid w:val="00EE337A"/>
    <w:rsid w:val="00EE55B3"/>
    <w:rsid w:val="00EE6A3A"/>
    <w:rsid w:val="00EE7391"/>
    <w:rsid w:val="00EF00AD"/>
    <w:rsid w:val="00EF2070"/>
    <w:rsid w:val="00EF325D"/>
    <w:rsid w:val="00F0099F"/>
    <w:rsid w:val="00F00B97"/>
    <w:rsid w:val="00F07556"/>
    <w:rsid w:val="00F11276"/>
    <w:rsid w:val="00F11971"/>
    <w:rsid w:val="00F1314F"/>
    <w:rsid w:val="00F16609"/>
    <w:rsid w:val="00F175BE"/>
    <w:rsid w:val="00F219AC"/>
    <w:rsid w:val="00F21EE1"/>
    <w:rsid w:val="00F2258F"/>
    <w:rsid w:val="00F226D4"/>
    <w:rsid w:val="00F22EA5"/>
    <w:rsid w:val="00F30A3B"/>
    <w:rsid w:val="00F32271"/>
    <w:rsid w:val="00F351B4"/>
    <w:rsid w:val="00F3780B"/>
    <w:rsid w:val="00F40A64"/>
    <w:rsid w:val="00F412E5"/>
    <w:rsid w:val="00F45C8D"/>
    <w:rsid w:val="00F5335C"/>
    <w:rsid w:val="00F5390A"/>
    <w:rsid w:val="00F60630"/>
    <w:rsid w:val="00F63CAC"/>
    <w:rsid w:val="00F65C6F"/>
    <w:rsid w:val="00F66535"/>
    <w:rsid w:val="00F6763A"/>
    <w:rsid w:val="00F73D47"/>
    <w:rsid w:val="00F7429B"/>
    <w:rsid w:val="00F935D0"/>
    <w:rsid w:val="00F948D8"/>
    <w:rsid w:val="00F97F38"/>
    <w:rsid w:val="00FA0575"/>
    <w:rsid w:val="00FA19D3"/>
    <w:rsid w:val="00FA3DC7"/>
    <w:rsid w:val="00FA4B37"/>
    <w:rsid w:val="00FA78DF"/>
    <w:rsid w:val="00FB2FA3"/>
    <w:rsid w:val="00FB6E6B"/>
    <w:rsid w:val="00FB7D96"/>
    <w:rsid w:val="00FC0961"/>
    <w:rsid w:val="00FC2194"/>
    <w:rsid w:val="00FC2809"/>
    <w:rsid w:val="00FC7A3A"/>
    <w:rsid w:val="00FD463F"/>
    <w:rsid w:val="00FD4ADA"/>
    <w:rsid w:val="00FD6F2F"/>
    <w:rsid w:val="00FD7E02"/>
    <w:rsid w:val="00FE0A05"/>
    <w:rsid w:val="00FE6BDC"/>
    <w:rsid w:val="00FE703E"/>
    <w:rsid w:val="00FE7F0E"/>
    <w:rsid w:val="00FF0013"/>
    <w:rsid w:val="00FF1932"/>
    <w:rsid w:val="00FF5D3D"/>
    <w:rsid w:val="00FF6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6EBE6C6"/>
  <w15:docId w15:val="{A5C7C9CC-4E86-4B66-B52D-0C3D23B0B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A4A66"/>
    <w:pPr>
      <w:jc w:val="center"/>
    </w:pPr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overflowPunct w:val="0"/>
      <w:autoSpaceDE w:val="0"/>
      <w:autoSpaceDN w:val="0"/>
      <w:adjustRightInd w:val="0"/>
      <w:spacing w:before="240" w:line="360" w:lineRule="auto"/>
      <w:jc w:val="both"/>
      <w:textAlignment w:val="baseline"/>
      <w:outlineLvl w:val="0"/>
    </w:pPr>
    <w:rPr>
      <w:b/>
      <w:szCs w:val="20"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b/>
      <w:lang w:val="en-US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D6218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aliases w:val=" Char"/>
    <w:basedOn w:val="Normal"/>
    <w:link w:val="BodyTextChar"/>
    <w:pPr>
      <w:overflowPunct w:val="0"/>
      <w:autoSpaceDE w:val="0"/>
      <w:autoSpaceDN w:val="0"/>
      <w:adjustRightInd w:val="0"/>
      <w:spacing w:before="120" w:line="360" w:lineRule="auto"/>
      <w:ind w:firstLine="851"/>
      <w:jc w:val="both"/>
      <w:textAlignment w:val="baseline"/>
    </w:pPr>
    <w:rPr>
      <w:szCs w:val="20"/>
      <w:lang w:val="en-GB"/>
    </w:rPr>
  </w:style>
  <w:style w:type="paragraph" w:styleId="Header">
    <w:name w:val="header"/>
    <w:basedOn w:val="Normal"/>
    <w:link w:val="HeaderChar"/>
    <w:pPr>
      <w:tabs>
        <w:tab w:val="center" w:pos="4419"/>
        <w:tab w:val="right" w:pos="8838"/>
      </w:tabs>
      <w:overflowPunct w:val="0"/>
      <w:autoSpaceDE w:val="0"/>
      <w:autoSpaceDN w:val="0"/>
      <w:adjustRightInd w:val="0"/>
      <w:textAlignment w:val="baseline"/>
    </w:pPr>
    <w:rPr>
      <w:sz w:val="20"/>
      <w:szCs w:val="20"/>
      <w:lang w:val="en-GB"/>
    </w:rPr>
  </w:style>
  <w:style w:type="character" w:styleId="PageNumber">
    <w:name w:val="page number"/>
    <w:basedOn w:val="DefaultParagraphFont"/>
  </w:style>
  <w:style w:type="paragraph" w:styleId="Footer">
    <w:name w:val="footer"/>
    <w:basedOn w:val="Normal"/>
    <w:pPr>
      <w:tabs>
        <w:tab w:val="center" w:pos="4419"/>
        <w:tab w:val="right" w:pos="8838"/>
      </w:tabs>
      <w:overflowPunct w:val="0"/>
      <w:autoSpaceDE w:val="0"/>
      <w:autoSpaceDN w:val="0"/>
      <w:adjustRightInd w:val="0"/>
      <w:textAlignment w:val="baseline"/>
    </w:pPr>
    <w:rPr>
      <w:szCs w:val="20"/>
      <w:lang w:val="en-GB"/>
    </w:rPr>
  </w:style>
  <w:style w:type="character" w:styleId="Hyperlink">
    <w:name w:val="Hyperlink"/>
    <w:rPr>
      <w:color w:val="0000FF"/>
      <w:u w:val="single"/>
    </w:rPr>
  </w:style>
  <w:style w:type="paragraph" w:styleId="Salutation">
    <w:name w:val="Salutation"/>
    <w:basedOn w:val="Normal"/>
    <w:next w:val="Normal"/>
    <w:pPr>
      <w:spacing w:before="240" w:after="240" w:line="240" w:lineRule="atLeast"/>
    </w:pPr>
    <w:rPr>
      <w:kern w:val="18"/>
      <w:szCs w:val="20"/>
      <w:lang w:eastAsia="en-US"/>
    </w:rPr>
  </w:style>
  <w:style w:type="paragraph" w:styleId="Signature">
    <w:name w:val="Signature"/>
    <w:basedOn w:val="Normal"/>
    <w:next w:val="Normal"/>
    <w:pPr>
      <w:keepNext/>
      <w:spacing w:before="880" w:line="240" w:lineRule="atLeast"/>
      <w:ind w:left="4565"/>
    </w:pPr>
    <w:rPr>
      <w:kern w:val="18"/>
      <w:szCs w:val="20"/>
      <w:lang w:eastAsia="en-US"/>
    </w:rPr>
  </w:style>
  <w:style w:type="paragraph" w:customStyle="1" w:styleId="Endereointerno">
    <w:name w:val="Endereço interno"/>
    <w:basedOn w:val="Normal"/>
    <w:pPr>
      <w:spacing w:line="240" w:lineRule="atLeast"/>
      <w:jc w:val="both"/>
    </w:pPr>
    <w:rPr>
      <w:kern w:val="18"/>
      <w:szCs w:val="20"/>
      <w:lang w:eastAsia="en-US"/>
    </w:rPr>
  </w:style>
  <w:style w:type="paragraph" w:styleId="Caption">
    <w:name w:val="caption"/>
    <w:basedOn w:val="Normal"/>
    <w:next w:val="Normal"/>
    <w:qFormat/>
    <w:pPr>
      <w:spacing w:before="120" w:after="120"/>
    </w:pPr>
    <w:rPr>
      <w:b/>
      <w:bCs/>
      <w:kern w:val="18"/>
      <w:sz w:val="20"/>
      <w:szCs w:val="20"/>
      <w:lang w:eastAsia="en-US"/>
    </w:rPr>
  </w:style>
  <w:style w:type="paragraph" w:styleId="BodyText2">
    <w:name w:val="Body Text 2"/>
    <w:basedOn w:val="Normal"/>
    <w:pPr>
      <w:numPr>
        <w:numId w:val="1"/>
      </w:numPr>
      <w:tabs>
        <w:tab w:val="clear" w:pos="927"/>
      </w:tabs>
      <w:spacing w:after="120" w:line="480" w:lineRule="auto"/>
    </w:pPr>
    <w:rPr>
      <w:snapToGrid w:val="0"/>
      <w:lang w:val="en-US" w:eastAsia="de-DE"/>
    </w:rPr>
  </w:style>
  <w:style w:type="paragraph" w:customStyle="1" w:styleId="Bases">
    <w:name w:val="Bases"/>
    <w:basedOn w:val="BodyText"/>
    <w:pPr>
      <w:numPr>
        <w:numId w:val="2"/>
      </w:numPr>
    </w:pPr>
  </w:style>
  <w:style w:type="paragraph" w:styleId="BodyTextIndent">
    <w:name w:val="Body Text Indent"/>
    <w:basedOn w:val="Normal"/>
    <w:pPr>
      <w:spacing w:line="360" w:lineRule="auto"/>
      <w:ind w:firstLine="708"/>
      <w:jc w:val="both"/>
    </w:pPr>
    <w:rPr>
      <w:lang w:val="en-US"/>
    </w:rPr>
  </w:style>
  <w:style w:type="character" w:styleId="Strong">
    <w:name w:val="Strong"/>
    <w:uiPriority w:val="22"/>
    <w:qFormat/>
    <w:rPr>
      <w:b/>
      <w:bCs/>
    </w:rPr>
  </w:style>
  <w:style w:type="paragraph" w:styleId="BodyTextIndent2">
    <w:name w:val="Body Text Indent 2"/>
    <w:basedOn w:val="Normal"/>
    <w:pPr>
      <w:spacing w:line="360" w:lineRule="auto"/>
      <w:ind w:left="708"/>
    </w:pPr>
    <w:rPr>
      <w:lang w:val="en-US"/>
    </w:rPr>
  </w:style>
  <w:style w:type="table" w:styleId="TableGrid">
    <w:name w:val="Table Grid"/>
    <w:basedOn w:val="TableNormal"/>
    <w:rsid w:val="00A9260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pPr>
      <w:spacing w:before="100" w:beforeAutospacing="1" w:after="100" w:afterAutospacing="1"/>
    </w:pPr>
  </w:style>
  <w:style w:type="paragraph" w:styleId="BlockText">
    <w:name w:val="Block Text"/>
    <w:basedOn w:val="Normal"/>
    <w:rsid w:val="00AA1FA1"/>
    <w:pPr>
      <w:widowControl w:val="0"/>
      <w:spacing w:line="240" w:lineRule="atLeast"/>
      <w:ind w:left="709" w:right="1776"/>
      <w:jc w:val="both"/>
    </w:pPr>
    <w:rPr>
      <w:rFonts w:ascii="Arial" w:hAnsi="Arial"/>
      <w:snapToGrid w:val="0"/>
      <w:spacing w:val="-5"/>
      <w:sz w:val="20"/>
      <w:szCs w:val="20"/>
      <w:lang w:val="en-GB"/>
    </w:rPr>
  </w:style>
  <w:style w:type="paragraph" w:styleId="HTMLPreformatted">
    <w:name w:val="HTML Preformatted"/>
    <w:basedOn w:val="Normal"/>
    <w:rsid w:val="003F4E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000000"/>
      <w:sz w:val="20"/>
      <w:szCs w:val="20"/>
    </w:rPr>
  </w:style>
  <w:style w:type="character" w:customStyle="1" w:styleId="BodyTextChar">
    <w:name w:val="Body Text Char"/>
    <w:aliases w:val=" Char Char"/>
    <w:link w:val="BodyText"/>
    <w:rsid w:val="000846B7"/>
    <w:rPr>
      <w:sz w:val="24"/>
      <w:lang w:val="en-GB"/>
    </w:rPr>
  </w:style>
  <w:style w:type="character" w:customStyle="1" w:styleId="HeaderChar">
    <w:name w:val="Header Char"/>
    <w:link w:val="Header"/>
    <w:uiPriority w:val="99"/>
    <w:rsid w:val="008A2972"/>
    <w:rPr>
      <w:lang w:val="en-GB" w:eastAsia="pt-BR"/>
    </w:rPr>
  </w:style>
  <w:style w:type="paragraph" w:styleId="BalloonText">
    <w:name w:val="Balloon Text"/>
    <w:basedOn w:val="Normal"/>
    <w:link w:val="BalloonTextChar"/>
    <w:rsid w:val="00CA254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CA2549"/>
    <w:rPr>
      <w:rFonts w:ascii="Tahoma" w:hAnsi="Tahoma" w:cs="Tahoma"/>
      <w:sz w:val="16"/>
      <w:szCs w:val="16"/>
      <w:lang w:val="pt-BR" w:eastAsia="pt-BR"/>
    </w:rPr>
  </w:style>
  <w:style w:type="character" w:styleId="LineNumber">
    <w:name w:val="line number"/>
    <w:rsid w:val="00451470"/>
  </w:style>
  <w:style w:type="character" w:customStyle="1" w:styleId="Heading3Char">
    <w:name w:val="Heading 3 Char"/>
    <w:basedOn w:val="DefaultParagraphFont"/>
    <w:link w:val="Heading3"/>
    <w:semiHidden/>
    <w:rsid w:val="00D62186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character" w:customStyle="1" w:styleId="sc-eitieo">
    <w:name w:val="sc-eitieo"/>
    <w:basedOn w:val="DefaultParagraphFont"/>
    <w:rsid w:val="00775E43"/>
  </w:style>
  <w:style w:type="paragraph" w:customStyle="1" w:styleId="termlist">
    <w:name w:val="termlist"/>
    <w:basedOn w:val="Normal"/>
    <w:rsid w:val="004E6B9B"/>
    <w:pPr>
      <w:spacing w:before="100" w:beforeAutospacing="1" w:after="100" w:afterAutospacing="1"/>
    </w:pPr>
  </w:style>
  <w:style w:type="paragraph" w:customStyle="1" w:styleId="sc-fzolsd">
    <w:name w:val="sc-fzolsd"/>
    <w:basedOn w:val="Normal"/>
    <w:rsid w:val="005D715C"/>
    <w:pPr>
      <w:spacing w:before="100" w:beforeAutospacing="1" w:after="100" w:afterAutospacing="1"/>
    </w:pPr>
    <w:rPr>
      <w:lang w:eastAsia="ja-JP"/>
    </w:rPr>
  </w:style>
  <w:style w:type="character" w:customStyle="1" w:styleId="sc-qcrod">
    <w:name w:val="sc-qcrod"/>
    <w:basedOn w:val="DefaultParagraphFont"/>
    <w:rsid w:val="005D715C"/>
  </w:style>
  <w:style w:type="character" w:customStyle="1" w:styleId="sc-pbluc">
    <w:name w:val="sc-pbluc"/>
    <w:basedOn w:val="DefaultParagraphFont"/>
    <w:rsid w:val="002929BB"/>
  </w:style>
  <w:style w:type="paragraph" w:customStyle="1" w:styleId="sc-fzplwn">
    <w:name w:val="sc-fzplwn"/>
    <w:basedOn w:val="Normal"/>
    <w:rsid w:val="002929BB"/>
    <w:pPr>
      <w:spacing w:before="100" w:beforeAutospacing="1" w:after="100" w:afterAutospacing="1"/>
    </w:pPr>
    <w:rPr>
      <w:lang w:eastAsia="ja-JP"/>
    </w:rPr>
  </w:style>
  <w:style w:type="character" w:customStyle="1" w:styleId="sc-qxglg">
    <w:name w:val="sc-qxglg"/>
    <w:basedOn w:val="DefaultParagraphFont"/>
    <w:rsid w:val="00EE7391"/>
  </w:style>
  <w:style w:type="character" w:customStyle="1" w:styleId="sc-qpjtc">
    <w:name w:val="sc-qpjtc"/>
    <w:basedOn w:val="DefaultParagraphFont"/>
    <w:rsid w:val="00E92DD6"/>
  </w:style>
  <w:style w:type="paragraph" w:customStyle="1" w:styleId="Default">
    <w:name w:val="Default"/>
    <w:basedOn w:val="Normal"/>
    <w:link w:val="DefaultChar"/>
    <w:qFormat/>
    <w:rsid w:val="000F023E"/>
    <w:rPr>
      <w:rFonts w:asciiTheme="minorHAnsi" w:hAnsiTheme="minorHAnsi" w:cstheme="minorHAnsi"/>
      <w:sz w:val="22"/>
      <w:szCs w:val="22"/>
    </w:rPr>
  </w:style>
  <w:style w:type="table" w:styleId="GridTable4">
    <w:name w:val="Grid Table 4"/>
    <w:basedOn w:val="TableNormal"/>
    <w:uiPriority w:val="49"/>
    <w:rsid w:val="00FB7D96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DefaultChar">
    <w:name w:val="Default Char"/>
    <w:basedOn w:val="DefaultParagraphFont"/>
    <w:link w:val="Default"/>
    <w:rsid w:val="000F023E"/>
    <w:rPr>
      <w:rFonts w:asciiTheme="minorHAnsi" w:hAnsiTheme="minorHAnsi" w:cstheme="minorHAnsi"/>
      <w:sz w:val="22"/>
      <w:szCs w:val="22"/>
    </w:rPr>
  </w:style>
  <w:style w:type="table" w:customStyle="1" w:styleId="DefaultStyle">
    <w:name w:val="DefaultStyle"/>
    <w:basedOn w:val="TableNormal"/>
    <w:uiPriority w:val="99"/>
    <w:rsid w:val="004D776E"/>
    <w:pPr>
      <w:jc w:val="center"/>
    </w:pPr>
    <w:rPr>
      <w:sz w:val="22"/>
    </w:rPr>
    <w:tblPr>
      <w:tblBorders>
        <w:bottom w:val="single" w:sz="4" w:space="0" w:color="auto"/>
        <w:insideH w:val="single" w:sz="4" w:space="0" w:color="auto"/>
      </w:tblBorders>
    </w:tblPr>
    <w:tcPr>
      <w:vAlign w:val="center"/>
    </w:tcPr>
    <w:tblStylePr w:type="firstRow">
      <w:pPr>
        <w:jc w:val="center"/>
      </w:pPr>
      <w:rPr>
        <w:b/>
        <w:sz w:val="22"/>
      </w:rPr>
      <w:tblPr/>
      <w:tcPr>
        <w:vAlign w:val="center"/>
      </w:tcPr>
    </w:tblStylePr>
  </w:style>
  <w:style w:type="paragraph" w:customStyle="1" w:styleId="ListNumber">
    <w:name w:val="ListNumber"/>
    <w:basedOn w:val="Normal"/>
    <w:qFormat/>
    <w:rsid w:val="00D8405B"/>
    <w:pPr>
      <w:numPr>
        <w:numId w:val="26"/>
      </w:numPr>
    </w:pPr>
  </w:style>
  <w:style w:type="table" w:customStyle="1" w:styleId="ModelStyle">
    <w:name w:val="ModelStyle"/>
    <w:basedOn w:val="TableNormal"/>
    <w:uiPriority w:val="99"/>
    <w:rsid w:val="00E20295"/>
    <w:pPr>
      <w:jc w:val="center"/>
    </w:pPr>
    <w:tblPr>
      <w:tblBorders>
        <w:bottom w:val="single" w:sz="4" w:space="0" w:color="auto"/>
        <w:insideH w:val="single" w:sz="4" w:space="0" w:color="auto"/>
      </w:tblBorders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2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4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1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06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35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3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6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0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5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0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94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9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76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0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6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0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8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19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7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8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6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2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3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76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8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5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03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0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5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8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80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175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5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21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2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75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47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8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2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9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9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8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51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2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24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8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1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77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2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4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3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1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5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0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5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52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3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1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5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92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9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93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3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7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8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1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9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8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54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8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5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97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7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74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9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0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2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4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2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49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0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9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3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79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66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36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24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67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5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5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60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6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72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7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53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1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2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65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2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0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9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9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27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08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64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5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6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9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76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9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60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1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5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12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74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3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9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0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4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43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8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0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43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8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66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76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5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97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36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5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22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4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0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47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44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6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8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5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22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43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20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17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9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74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30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4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2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85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4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7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55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8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1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4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6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10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0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6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23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2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0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6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04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1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83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1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1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5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06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14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5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08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75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16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13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4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7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4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71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13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7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4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16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5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07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77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62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43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4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77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9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2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03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0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31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2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65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3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7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86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42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24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0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8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1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94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3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44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1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6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65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6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3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4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7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90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5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6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3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56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0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83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53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0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0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03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64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2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0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73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0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8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38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3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62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16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3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0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72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5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1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3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5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47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36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31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1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28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87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44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3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4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6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8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66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2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2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38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75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5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4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5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5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2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16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95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4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2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90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1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19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0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1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52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07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2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29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97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5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39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7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7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94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51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8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1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78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7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5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76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18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8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15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05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43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4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5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96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5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7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6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82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06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0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30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45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7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6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21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98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30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9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93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47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55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59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03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3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6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4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45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1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84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8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16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72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9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9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90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7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5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6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67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70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2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69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66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1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2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5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36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16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75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15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78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1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9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03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68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9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4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1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1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1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9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66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2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79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09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0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3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56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2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15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1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36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609403">
              <w:marLeft w:val="0"/>
              <w:marRight w:val="0"/>
              <w:marTop w:val="0"/>
              <w:marBottom w:val="0"/>
              <w:divBdr>
                <w:top w:val="single" w:sz="2" w:space="11" w:color="F2F2F2"/>
                <w:left w:val="single" w:sz="6" w:space="11" w:color="F2F2F2"/>
                <w:bottom w:val="single" w:sz="6" w:space="11" w:color="F2F2F2"/>
                <w:right w:val="single" w:sz="6" w:space="11" w:color="F2F2F2"/>
              </w:divBdr>
              <w:divsChild>
                <w:div w:id="152058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447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8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928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7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52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9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56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06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72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6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44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3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30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89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02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2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2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64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2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58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3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6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5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9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1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1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2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1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73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2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91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48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9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79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6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85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22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79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9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5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18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94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48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8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1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4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730996">
                  <w:marLeft w:val="0"/>
                  <w:marRight w:val="0"/>
                  <w:marTop w:val="0"/>
                  <w:marBottom w:val="0"/>
                  <w:divBdr>
                    <w:top w:val="single" w:sz="6" w:space="8" w:color="404040"/>
                    <w:left w:val="single" w:sz="6" w:space="8" w:color="404040"/>
                    <w:bottom w:val="single" w:sz="6" w:space="8" w:color="404040"/>
                    <w:right w:val="single" w:sz="6" w:space="8" w:color="404040"/>
                  </w:divBdr>
                </w:div>
              </w:divsChild>
            </w:div>
          </w:divsChild>
        </w:div>
      </w:divsChild>
    </w:div>
    <w:div w:id="79039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9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24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6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32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8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00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4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9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11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85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4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45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38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4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5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61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8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4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7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9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0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1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83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3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9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21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1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98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5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44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64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2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1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42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87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6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41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7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7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96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8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20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19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8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51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12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93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73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97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27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19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75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31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2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3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14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1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91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8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34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04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11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02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4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0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16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6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87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67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5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8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44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7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05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3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49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9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73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92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82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8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5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69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87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3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65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25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60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97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5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9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46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50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2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93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4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8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51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1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63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7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1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34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69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1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39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13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39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18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0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77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6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86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59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31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36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11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2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28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99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4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26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1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68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7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9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7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15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0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9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35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1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4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4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02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8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61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5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86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00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8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69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7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2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44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67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17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13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0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6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90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4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77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1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72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2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24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1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09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3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8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6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75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99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01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69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78223">
                  <w:marLeft w:val="0"/>
                  <w:marRight w:val="0"/>
                  <w:marTop w:val="0"/>
                  <w:marBottom w:val="0"/>
                  <w:divBdr>
                    <w:top w:val="single" w:sz="6" w:space="8" w:color="404040"/>
                    <w:left w:val="single" w:sz="6" w:space="8" w:color="404040"/>
                    <w:bottom w:val="single" w:sz="6" w:space="8" w:color="404040"/>
                    <w:right w:val="single" w:sz="6" w:space="8" w:color="404040"/>
                  </w:divBdr>
                </w:div>
              </w:divsChild>
            </w:div>
          </w:divsChild>
        </w:div>
        <w:div w:id="22402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6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04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4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9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32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4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50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18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179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31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0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4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94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65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0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2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9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7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6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23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24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92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0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1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25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21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40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8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8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39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5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76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57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2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97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7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88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1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37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3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7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4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37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90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82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8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67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23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2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8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5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6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01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12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49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16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88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81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89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99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78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44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62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63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9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6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0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14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3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22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3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1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12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2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6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88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9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4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1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8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1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39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7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63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44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3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74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2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3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0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9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61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35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44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4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74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07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82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65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2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63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48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08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03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18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9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5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80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50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0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5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9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3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6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00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26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96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74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32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11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46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16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0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85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65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4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23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92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5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53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3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50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03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1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04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8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31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7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3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7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6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65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25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14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9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06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92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33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4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4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96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9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3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17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7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5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52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7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7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28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62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32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2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1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87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8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45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71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1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97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3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9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3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25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8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1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2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94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8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0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03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5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15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1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38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92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46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05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9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98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03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1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5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83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4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9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51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54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2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9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17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20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6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16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5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5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78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35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0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7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2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40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0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56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70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6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1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5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01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50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76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74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92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5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2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42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1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0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54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4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16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71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5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5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27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63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8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85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4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4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92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1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85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3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7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26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8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2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00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15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05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8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1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25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2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41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24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25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0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2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2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73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08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1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9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3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20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6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5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2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3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2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9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27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2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92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9210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06252">
              <w:marLeft w:val="0"/>
              <w:marRight w:val="0"/>
              <w:marTop w:val="0"/>
              <w:marBottom w:val="0"/>
              <w:divBdr>
                <w:top w:val="single" w:sz="2" w:space="11" w:color="F2F2F2"/>
                <w:left w:val="single" w:sz="6" w:space="11" w:color="F2F2F2"/>
                <w:bottom w:val="single" w:sz="6" w:space="11" w:color="F2F2F2"/>
                <w:right w:val="single" w:sz="6" w:space="11" w:color="F2F2F2"/>
              </w:divBdr>
              <w:divsChild>
                <w:div w:id="166535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296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189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620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02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56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1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01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24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15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23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65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0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13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79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8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16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3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7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8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33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7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56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25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3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4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84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2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6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6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7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8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2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37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65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8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5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2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3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89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71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2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59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7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6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0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02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0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45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5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4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8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9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17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47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54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28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64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17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75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4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3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45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4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35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3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8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72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08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07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4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54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49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5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0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7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02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0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91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37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4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15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6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0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8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30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8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2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72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2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54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9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8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4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42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6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52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8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90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10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7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13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0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06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0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6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42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1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16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55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7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0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0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3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6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7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35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7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52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85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30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24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0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240688">
                  <w:marLeft w:val="0"/>
                  <w:marRight w:val="0"/>
                  <w:marTop w:val="0"/>
                  <w:marBottom w:val="0"/>
                  <w:divBdr>
                    <w:top w:val="single" w:sz="6" w:space="8" w:color="404040"/>
                    <w:left w:val="single" w:sz="6" w:space="8" w:color="404040"/>
                    <w:bottom w:val="single" w:sz="6" w:space="8" w:color="404040"/>
                    <w:right w:val="single" w:sz="6" w:space="8" w:color="404040"/>
                  </w:divBdr>
                </w:div>
              </w:divsChild>
            </w:div>
          </w:divsChild>
        </w:div>
      </w:divsChild>
    </w:div>
    <w:div w:id="182061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7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8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6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92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44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6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30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4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5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0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3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3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48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2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3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5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40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24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79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9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1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84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43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3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67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85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7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7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695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1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75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09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80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52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1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1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46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79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03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5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35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80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7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60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06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2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3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2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50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7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78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7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53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2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5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2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70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59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30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4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3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1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42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5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8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26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81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37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61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6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26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50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8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43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9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44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56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57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63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1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40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0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85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15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56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1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75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71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5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3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22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74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0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2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5946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8295">
              <w:marLeft w:val="0"/>
              <w:marRight w:val="0"/>
              <w:marTop w:val="0"/>
              <w:marBottom w:val="0"/>
              <w:divBdr>
                <w:top w:val="single" w:sz="2" w:space="11" w:color="F2F2F2"/>
                <w:left w:val="single" w:sz="6" w:space="11" w:color="F2F2F2"/>
                <w:bottom w:val="single" w:sz="6" w:space="11" w:color="F2F2F2"/>
                <w:right w:val="single" w:sz="6" w:space="11" w:color="F2F2F2"/>
              </w:divBdr>
              <w:divsChild>
                <w:div w:id="2505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417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8803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996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619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50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0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20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08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0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91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1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48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60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64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1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04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33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62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4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2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8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1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4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63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5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7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51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80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2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08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76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65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97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2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24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64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1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5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4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30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38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4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27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43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33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64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0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6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7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0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5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1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9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2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4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1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0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35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6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34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6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53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24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72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8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8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51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2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1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25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7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11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21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9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4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57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45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2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99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10" Type="http://schemas.openxmlformats.org/officeDocument/2006/relationships/image" Target="media/image3.jp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grandi\Desktop\GRENDENE%20-%20Fichas%20Monitoramento%20-%20Patentes.dotx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A75E6B-2754-4CBA-A58F-6B1E36BB69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GRENDENE - Fichas Monitoramento - Patentes.dotx</Template>
  <TotalTime>2</TotalTime>
  <Pages>2</Pages>
  <Words>142</Words>
  <Characters>770</Characters>
  <Application>Microsoft Office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Clearance Report</vt:lpstr>
      <vt:lpstr>Clearance Report</vt:lpstr>
    </vt:vector>
  </TitlesOfParts>
  <Company>Atem &amp; Remer</Company>
  <LinksUpToDate>false</LinksUpToDate>
  <CharactersWithSpaces>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Clearance Report</dc:title>
  <dc:creator>Isabela Martin de Grandi</dc:creator>
  <cp:lastModifiedBy>Carolina Maname Taira</cp:lastModifiedBy>
  <cp:revision>4</cp:revision>
  <cp:lastPrinted>2020-01-15T15:46:00Z</cp:lastPrinted>
  <dcterms:created xsi:type="dcterms:W3CDTF">2021-09-17T23:41:00Z</dcterms:created>
  <dcterms:modified xsi:type="dcterms:W3CDTF">2021-10-06T14:04:00Z</dcterms:modified>
</cp:coreProperties>
</file>