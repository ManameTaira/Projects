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89A2E" w14:textId="7B4138CC" w:rsidR="00DA2C7E" w:rsidRPr="00E20295" w:rsidRDefault="00E20295" w:rsidP="00DA2C7E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E20295">
        <w:rPr>
          <w:rFonts w:asciiTheme="minorHAnsi" w:hAnsiTheme="minorHAnsi" w:cstheme="minorHAnsi"/>
          <w:sz w:val="22"/>
          <w:szCs w:val="22"/>
          <w:lang w:val="en-US"/>
        </w:rPr>
        <w:t>Document model to create the design</w:t>
      </w:r>
      <w:r w:rsidR="00D37DE3">
        <w:rPr>
          <w:rFonts w:asciiTheme="minorHAnsi" w:hAnsiTheme="minorHAnsi" w:cstheme="minorHAnsi"/>
          <w:sz w:val="22"/>
          <w:szCs w:val="22"/>
          <w:lang w:val="en-US"/>
        </w:rPr>
        <w:t xml:space="preserve"> for the date {{Date}}</w:t>
      </w:r>
    </w:p>
    <w:p w14:paraId="508FD437" w14:textId="77777777" w:rsidR="00DA2C7E" w:rsidRPr="00E20295" w:rsidRDefault="00DA2C7E" w:rsidP="00DA2C7E">
      <w:pPr>
        <w:rPr>
          <w:rFonts w:asciiTheme="minorHAnsi" w:hAnsiTheme="minorHAnsi" w:cstheme="minorHAnsi"/>
          <w:sz w:val="22"/>
          <w:szCs w:val="22"/>
          <w:lang w:val="en-US"/>
        </w:rPr>
      </w:pPr>
    </w:p>
    <w:tbl>
      <w:tblPr>
        <w:tblStyle w:val="DefaultStyle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3520"/>
        <w:gridCol w:w="2077"/>
        <w:gridCol w:w="1994"/>
        <w:gridCol w:w="1891"/>
        <w:gridCol w:w="2094"/>
        <w:gridCol w:w="1908"/>
      </w:tblGrid>
      <w:tr w:rsidR="006B5E06" w:rsidRPr="00E20295" w14:paraId="63E681E0" w14:textId="77777777" w:rsidTr="00E20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5" w:type="dxa"/>
          </w:tcPr>
          <w:p w14:paraId="417BD742" w14:textId="286A7499" w:rsidR="006B5E06" w:rsidRPr="00E20295" w:rsidRDefault="00E20295" w:rsidP="00CD7FD8">
            <w:pPr>
              <w:spacing w:line="360" w:lineRule="auto"/>
              <w:rPr>
                <w:rFonts w:asciiTheme="minorHAnsi" w:hAnsiTheme="minorHAnsi" w:cstheme="minorHAnsi"/>
                <w:b w:val="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US"/>
              </w:rPr>
              <w:t>Index</w:t>
            </w:r>
          </w:p>
        </w:tc>
        <w:tc>
          <w:tcPr>
            <w:tcW w:w="3520" w:type="dxa"/>
          </w:tcPr>
          <w:p w14:paraId="46FDD777" w14:textId="37981EC8" w:rsidR="006B5E06" w:rsidRPr="00E20295" w:rsidRDefault="00E20295" w:rsidP="00CD7FD8">
            <w:pPr>
              <w:spacing w:line="360" w:lineRule="auto"/>
              <w:rPr>
                <w:rFonts w:asciiTheme="minorHAnsi" w:hAnsiTheme="minorHAnsi" w:cstheme="minorHAnsi"/>
                <w:b w:val="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US"/>
              </w:rPr>
              <w:t>Image</w:t>
            </w:r>
          </w:p>
        </w:tc>
        <w:tc>
          <w:tcPr>
            <w:tcW w:w="2077" w:type="dxa"/>
          </w:tcPr>
          <w:p w14:paraId="133FDDEE" w14:textId="48945AC7" w:rsidR="006B5E06" w:rsidRPr="00E20295" w:rsidRDefault="00E20295" w:rsidP="00CD7FD8">
            <w:pPr>
              <w:spacing w:line="360" w:lineRule="auto"/>
              <w:rPr>
                <w:rFonts w:asciiTheme="minorHAnsi" w:hAnsiTheme="minorHAnsi" w:cstheme="minorHAnsi"/>
                <w:b w:val="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US"/>
              </w:rPr>
              <w:t>Applicant Name</w:t>
            </w:r>
          </w:p>
        </w:tc>
        <w:tc>
          <w:tcPr>
            <w:tcW w:w="1994" w:type="dxa"/>
          </w:tcPr>
          <w:p w14:paraId="1431A3F1" w14:textId="14713591" w:rsidR="006B5E06" w:rsidRPr="00E20295" w:rsidRDefault="00E20295" w:rsidP="00CD7FD8">
            <w:pPr>
              <w:spacing w:line="360" w:lineRule="auto"/>
              <w:rPr>
                <w:rFonts w:asciiTheme="minorHAnsi" w:hAnsiTheme="minorHAnsi" w:cstheme="minorHAnsi"/>
                <w:b w:val="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US"/>
              </w:rPr>
              <w:t>Design Number</w:t>
            </w:r>
            <w:r w:rsidR="006B5E06" w:rsidRPr="00E2029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</w:t>
            </w:r>
          </w:p>
        </w:tc>
        <w:tc>
          <w:tcPr>
            <w:tcW w:w="1891" w:type="dxa"/>
          </w:tcPr>
          <w:p w14:paraId="4F6B1C08" w14:textId="387E84BE" w:rsidR="006B5E06" w:rsidRPr="00E20295" w:rsidRDefault="00E20295" w:rsidP="00CD7FD8">
            <w:pPr>
              <w:spacing w:line="360" w:lineRule="auto"/>
              <w:rPr>
                <w:rFonts w:asciiTheme="minorHAnsi" w:hAnsiTheme="minorHAnsi" w:cstheme="minorHAnsi"/>
                <w:b w:val="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US"/>
              </w:rPr>
              <w:t>Publication Date</w:t>
            </w:r>
          </w:p>
        </w:tc>
        <w:tc>
          <w:tcPr>
            <w:tcW w:w="2094" w:type="dxa"/>
          </w:tcPr>
          <w:p w14:paraId="5B1F43AF" w14:textId="33CB6893" w:rsidR="006B5E06" w:rsidRPr="00E20295" w:rsidRDefault="00E20295" w:rsidP="00CD7FD8">
            <w:pPr>
              <w:spacing w:line="360" w:lineRule="auto"/>
              <w:rPr>
                <w:rFonts w:asciiTheme="minorHAnsi" w:hAnsiTheme="minorHAnsi" w:cstheme="minorHAnsi"/>
                <w:b w:val="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US"/>
              </w:rPr>
              <w:t>Registration Date</w:t>
            </w:r>
            <w:r w:rsidR="006B5E06" w:rsidRPr="00E2029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</w:p>
        </w:tc>
        <w:tc>
          <w:tcPr>
            <w:tcW w:w="1908" w:type="dxa"/>
          </w:tcPr>
          <w:p w14:paraId="5974762D" w14:textId="73C011A9" w:rsidR="006B5E06" w:rsidRPr="00E20295" w:rsidRDefault="00E20295" w:rsidP="00CD7FD8">
            <w:pPr>
              <w:spacing w:line="360" w:lineRule="auto"/>
              <w:ind w:left="-142" w:firstLine="142"/>
              <w:rPr>
                <w:rFonts w:asciiTheme="minorHAnsi" w:hAnsiTheme="minorHAnsi" w:cstheme="minorHAnsi"/>
                <w:b w:val="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lang w:val="en-US"/>
              </w:rPr>
              <w:t>Indication of Product</w:t>
            </w:r>
          </w:p>
        </w:tc>
      </w:tr>
    </w:tbl>
    <w:p w14:paraId="544678A6" w14:textId="52459306" w:rsidR="00951A39" w:rsidRPr="00E20295" w:rsidRDefault="00951A39" w:rsidP="00D8405B">
      <w:pPr>
        <w:pStyle w:val="ListNumber"/>
        <w:numPr>
          <w:ilvl w:val="0"/>
          <w:numId w:val="0"/>
        </w:numPr>
        <w:ind w:left="720"/>
        <w:rPr>
          <w:lang w:val="en-US"/>
        </w:rPr>
      </w:pPr>
    </w:p>
    <w:sectPr w:rsidR="00951A39" w:rsidRPr="00E20295" w:rsidSect="00957BBE">
      <w:headerReference w:type="first" r:id="rId8"/>
      <w:footerReference w:type="first" r:id="rId9"/>
      <w:pgSz w:w="16840" w:h="11907" w:orient="landscape" w:code="9"/>
      <w:pgMar w:top="1134" w:right="1701" w:bottom="1134" w:left="1701" w:header="851" w:footer="85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B5B98" w14:textId="77777777" w:rsidR="00A41FCA" w:rsidRDefault="00A41FCA">
      <w:r>
        <w:separator/>
      </w:r>
    </w:p>
  </w:endnote>
  <w:endnote w:type="continuationSeparator" w:id="0">
    <w:p w14:paraId="4520AF29" w14:textId="77777777" w:rsidR="00A41FCA" w:rsidRDefault="00A41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A4773" w14:textId="77777777" w:rsidR="00596AF7" w:rsidRDefault="00596AF7" w:rsidP="00344F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65137" w14:textId="77777777" w:rsidR="00A41FCA" w:rsidRDefault="00A41FCA">
      <w:r>
        <w:separator/>
      </w:r>
    </w:p>
  </w:footnote>
  <w:footnote w:type="continuationSeparator" w:id="0">
    <w:p w14:paraId="391F4322" w14:textId="77777777" w:rsidR="00A41FCA" w:rsidRDefault="00A41F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BDCFE" w14:textId="77777777" w:rsidR="00596AF7" w:rsidRPr="00AF1BB3" w:rsidRDefault="00596AF7" w:rsidP="00AF1B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75F5"/>
    <w:multiLevelType w:val="multilevel"/>
    <w:tmpl w:val="3642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F281B"/>
    <w:multiLevelType w:val="multilevel"/>
    <w:tmpl w:val="7934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E7F7D"/>
    <w:multiLevelType w:val="multilevel"/>
    <w:tmpl w:val="781C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17E99"/>
    <w:multiLevelType w:val="hybridMultilevel"/>
    <w:tmpl w:val="EB581380"/>
    <w:lvl w:ilvl="0" w:tplc="AF3E877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F7114"/>
    <w:multiLevelType w:val="multilevel"/>
    <w:tmpl w:val="D32E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1D5244"/>
    <w:multiLevelType w:val="hybridMultilevel"/>
    <w:tmpl w:val="EBAE0E8E"/>
    <w:lvl w:ilvl="0" w:tplc="349225AE">
      <w:start w:val="2"/>
      <w:numFmt w:val="upperLetter"/>
      <w:lvlText w:val="%1)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6" w15:restartNumberingAfterBreak="0">
    <w:nsid w:val="122D723F"/>
    <w:multiLevelType w:val="hybridMultilevel"/>
    <w:tmpl w:val="3336FB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C19B8"/>
    <w:multiLevelType w:val="hybridMultilevel"/>
    <w:tmpl w:val="DBF26A9E"/>
    <w:lvl w:ilvl="0" w:tplc="8566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30232"/>
    <w:multiLevelType w:val="singleLevel"/>
    <w:tmpl w:val="4F80602A"/>
    <w:lvl w:ilvl="0">
      <w:start w:val="1"/>
      <w:numFmt w:val="decimal"/>
      <w:pStyle w:val="Bases"/>
      <w:lvlText w:val="%1."/>
      <w:lvlJc w:val="left"/>
      <w:pPr>
        <w:tabs>
          <w:tab w:val="num" w:pos="360"/>
        </w:tabs>
        <w:ind w:left="284" w:hanging="284"/>
      </w:pPr>
    </w:lvl>
  </w:abstractNum>
  <w:abstractNum w:abstractNumId="9" w15:restartNumberingAfterBreak="0">
    <w:nsid w:val="1BDB53F6"/>
    <w:multiLevelType w:val="multilevel"/>
    <w:tmpl w:val="D060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B97823"/>
    <w:multiLevelType w:val="hybridMultilevel"/>
    <w:tmpl w:val="36BACD0A"/>
    <w:lvl w:ilvl="0" w:tplc="08BEC668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2AF47B6B"/>
    <w:multiLevelType w:val="multilevel"/>
    <w:tmpl w:val="F90E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1215EC"/>
    <w:multiLevelType w:val="multilevel"/>
    <w:tmpl w:val="7F2E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064373"/>
    <w:multiLevelType w:val="hybridMultilevel"/>
    <w:tmpl w:val="A83223CC"/>
    <w:lvl w:ilvl="0" w:tplc="509624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A86F4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554E74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C98B9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3C845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9945A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00C47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ECF7E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C0D5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817140A"/>
    <w:multiLevelType w:val="hybridMultilevel"/>
    <w:tmpl w:val="F44CBA0E"/>
    <w:lvl w:ilvl="0" w:tplc="696840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6C7F86"/>
    <w:multiLevelType w:val="hybridMultilevel"/>
    <w:tmpl w:val="1F3EFC86"/>
    <w:lvl w:ilvl="0" w:tplc="2D42C59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157C96"/>
    <w:multiLevelType w:val="hybridMultilevel"/>
    <w:tmpl w:val="6B341AEE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556379"/>
    <w:multiLevelType w:val="multilevel"/>
    <w:tmpl w:val="BD88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67447C"/>
    <w:multiLevelType w:val="hybridMultilevel"/>
    <w:tmpl w:val="3C1EBA56"/>
    <w:lvl w:ilvl="0" w:tplc="FA9CD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1A71A1"/>
    <w:multiLevelType w:val="singleLevel"/>
    <w:tmpl w:val="1D6AB02A"/>
    <w:lvl w:ilvl="0">
      <w:start w:val="1"/>
      <w:numFmt w:val="upperLetter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0" w15:restartNumberingAfterBreak="0">
    <w:nsid w:val="681253C2"/>
    <w:multiLevelType w:val="hybridMultilevel"/>
    <w:tmpl w:val="B3E62FAA"/>
    <w:lvl w:ilvl="0" w:tplc="1BD62F02">
      <w:start w:val="1"/>
      <w:numFmt w:val="upperLetter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683A52A9"/>
    <w:multiLevelType w:val="hybridMultilevel"/>
    <w:tmpl w:val="EDF2FBB2"/>
    <w:lvl w:ilvl="0" w:tplc="F604B0FE">
      <w:start w:val="1"/>
      <w:numFmt w:val="bullet"/>
      <w:pStyle w:val="BodyText2"/>
      <w:lvlText w:val=""/>
      <w:lvlJc w:val="left"/>
      <w:pPr>
        <w:tabs>
          <w:tab w:val="num" w:pos="927"/>
        </w:tabs>
        <w:ind w:left="851" w:hanging="284"/>
      </w:pPr>
      <w:rPr>
        <w:rFonts w:ascii="Symbol" w:hAnsi="Symbol" w:cs="Times New Roman" w:hint="default"/>
      </w:rPr>
    </w:lvl>
    <w:lvl w:ilvl="1" w:tplc="70562C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79AC3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487B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B2CE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370F4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E099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BC11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93871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E300AC"/>
    <w:multiLevelType w:val="hybridMultilevel"/>
    <w:tmpl w:val="7F28B266"/>
    <w:lvl w:ilvl="0" w:tplc="256882F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B216284"/>
    <w:multiLevelType w:val="hybridMultilevel"/>
    <w:tmpl w:val="7E1805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6A5513"/>
    <w:multiLevelType w:val="multilevel"/>
    <w:tmpl w:val="1AB4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885CFE"/>
    <w:multiLevelType w:val="hybridMultilevel"/>
    <w:tmpl w:val="3B1E5516"/>
    <w:lvl w:ilvl="0" w:tplc="4AEE121C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8"/>
  </w:num>
  <w:num w:numId="3">
    <w:abstractNumId w:val="24"/>
  </w:num>
  <w:num w:numId="4">
    <w:abstractNumId w:val="13"/>
  </w:num>
  <w:num w:numId="5">
    <w:abstractNumId w:val="0"/>
  </w:num>
  <w:num w:numId="6">
    <w:abstractNumId w:val="11"/>
  </w:num>
  <w:num w:numId="7">
    <w:abstractNumId w:val="2"/>
  </w:num>
  <w:num w:numId="8">
    <w:abstractNumId w:val="4"/>
  </w:num>
  <w:num w:numId="9">
    <w:abstractNumId w:val="1"/>
  </w:num>
  <w:num w:numId="10">
    <w:abstractNumId w:val="12"/>
  </w:num>
  <w:num w:numId="11">
    <w:abstractNumId w:val="17"/>
  </w:num>
  <w:num w:numId="12">
    <w:abstractNumId w:val="19"/>
  </w:num>
  <w:num w:numId="13">
    <w:abstractNumId w:val="5"/>
  </w:num>
  <w:num w:numId="14">
    <w:abstractNumId w:val="22"/>
  </w:num>
  <w:num w:numId="15">
    <w:abstractNumId w:val="20"/>
  </w:num>
  <w:num w:numId="16">
    <w:abstractNumId w:val="16"/>
  </w:num>
  <w:num w:numId="17">
    <w:abstractNumId w:val="9"/>
  </w:num>
  <w:num w:numId="18">
    <w:abstractNumId w:val="10"/>
  </w:num>
  <w:num w:numId="19">
    <w:abstractNumId w:val="23"/>
  </w:num>
  <w:num w:numId="20">
    <w:abstractNumId w:val="6"/>
  </w:num>
  <w:num w:numId="21">
    <w:abstractNumId w:val="14"/>
  </w:num>
  <w:num w:numId="22">
    <w:abstractNumId w:val="15"/>
  </w:num>
  <w:num w:numId="23">
    <w:abstractNumId w:val="25"/>
  </w:num>
  <w:num w:numId="24">
    <w:abstractNumId w:val="18"/>
  </w:num>
  <w:num w:numId="25">
    <w:abstractNumId w:val="7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26"/>
    <w:rsid w:val="00007C76"/>
    <w:rsid w:val="0001337F"/>
    <w:rsid w:val="000142FA"/>
    <w:rsid w:val="0001676A"/>
    <w:rsid w:val="00023CD2"/>
    <w:rsid w:val="000260A7"/>
    <w:rsid w:val="00026D37"/>
    <w:rsid w:val="000275A1"/>
    <w:rsid w:val="00032175"/>
    <w:rsid w:val="00034069"/>
    <w:rsid w:val="00034190"/>
    <w:rsid w:val="00037DA6"/>
    <w:rsid w:val="00043902"/>
    <w:rsid w:val="00046121"/>
    <w:rsid w:val="00051A06"/>
    <w:rsid w:val="00051B60"/>
    <w:rsid w:val="00055F4B"/>
    <w:rsid w:val="00057100"/>
    <w:rsid w:val="0006079B"/>
    <w:rsid w:val="0006097F"/>
    <w:rsid w:val="00063DFA"/>
    <w:rsid w:val="00065683"/>
    <w:rsid w:val="000657F5"/>
    <w:rsid w:val="00067866"/>
    <w:rsid w:val="0007445E"/>
    <w:rsid w:val="00075BA1"/>
    <w:rsid w:val="00084356"/>
    <w:rsid w:val="00084481"/>
    <w:rsid w:val="000846B7"/>
    <w:rsid w:val="0009349A"/>
    <w:rsid w:val="000A06AF"/>
    <w:rsid w:val="000A334A"/>
    <w:rsid w:val="000A4514"/>
    <w:rsid w:val="000B29F9"/>
    <w:rsid w:val="000B56D4"/>
    <w:rsid w:val="000C40F3"/>
    <w:rsid w:val="000C591C"/>
    <w:rsid w:val="000C71E1"/>
    <w:rsid w:val="000C7470"/>
    <w:rsid w:val="000D1216"/>
    <w:rsid w:val="000D2233"/>
    <w:rsid w:val="000D3475"/>
    <w:rsid w:val="000D6CF9"/>
    <w:rsid w:val="000D6D7F"/>
    <w:rsid w:val="000E729D"/>
    <w:rsid w:val="000E7E2E"/>
    <w:rsid w:val="000F023E"/>
    <w:rsid w:val="000F0EF7"/>
    <w:rsid w:val="000F19CA"/>
    <w:rsid w:val="000F2F04"/>
    <w:rsid w:val="000F56EB"/>
    <w:rsid w:val="000F5B28"/>
    <w:rsid w:val="000F7E28"/>
    <w:rsid w:val="001024F5"/>
    <w:rsid w:val="00103519"/>
    <w:rsid w:val="001058C1"/>
    <w:rsid w:val="00107C97"/>
    <w:rsid w:val="00110660"/>
    <w:rsid w:val="0011763E"/>
    <w:rsid w:val="0013023A"/>
    <w:rsid w:val="00134139"/>
    <w:rsid w:val="00134C7E"/>
    <w:rsid w:val="001364E2"/>
    <w:rsid w:val="0014058E"/>
    <w:rsid w:val="00141FED"/>
    <w:rsid w:val="001427DE"/>
    <w:rsid w:val="00144189"/>
    <w:rsid w:val="001445DE"/>
    <w:rsid w:val="00144F13"/>
    <w:rsid w:val="00145C97"/>
    <w:rsid w:val="0015097F"/>
    <w:rsid w:val="00150DB7"/>
    <w:rsid w:val="00150E2C"/>
    <w:rsid w:val="0015160A"/>
    <w:rsid w:val="00153046"/>
    <w:rsid w:val="00155F78"/>
    <w:rsid w:val="00155FB0"/>
    <w:rsid w:val="0015665A"/>
    <w:rsid w:val="0017259D"/>
    <w:rsid w:val="00173C04"/>
    <w:rsid w:val="00182FAD"/>
    <w:rsid w:val="001901C3"/>
    <w:rsid w:val="00194FE3"/>
    <w:rsid w:val="00195D52"/>
    <w:rsid w:val="001A0CC2"/>
    <w:rsid w:val="001A4274"/>
    <w:rsid w:val="001B313A"/>
    <w:rsid w:val="001B4098"/>
    <w:rsid w:val="001B7C5C"/>
    <w:rsid w:val="001C04AB"/>
    <w:rsid w:val="001C1198"/>
    <w:rsid w:val="001C2CA0"/>
    <w:rsid w:val="001D0CEA"/>
    <w:rsid w:val="001D38C6"/>
    <w:rsid w:val="001D5022"/>
    <w:rsid w:val="001E3287"/>
    <w:rsid w:val="001E5921"/>
    <w:rsid w:val="001E709C"/>
    <w:rsid w:val="001F7898"/>
    <w:rsid w:val="00200BB6"/>
    <w:rsid w:val="00206E26"/>
    <w:rsid w:val="002207AF"/>
    <w:rsid w:val="002207C1"/>
    <w:rsid w:val="00223CFE"/>
    <w:rsid w:val="002249C5"/>
    <w:rsid w:val="00230ADC"/>
    <w:rsid w:val="00233FD7"/>
    <w:rsid w:val="00237AAD"/>
    <w:rsid w:val="0024319E"/>
    <w:rsid w:val="002465C6"/>
    <w:rsid w:val="00246EA6"/>
    <w:rsid w:val="00250697"/>
    <w:rsid w:val="00250E9B"/>
    <w:rsid w:val="00255136"/>
    <w:rsid w:val="00256F1E"/>
    <w:rsid w:val="002572AD"/>
    <w:rsid w:val="002665D2"/>
    <w:rsid w:val="002703A3"/>
    <w:rsid w:val="00270709"/>
    <w:rsid w:val="00273C78"/>
    <w:rsid w:val="00275EB4"/>
    <w:rsid w:val="00280E92"/>
    <w:rsid w:val="002812E3"/>
    <w:rsid w:val="002813F6"/>
    <w:rsid w:val="002836C4"/>
    <w:rsid w:val="0028382B"/>
    <w:rsid w:val="0028635B"/>
    <w:rsid w:val="0029086C"/>
    <w:rsid w:val="00291F8D"/>
    <w:rsid w:val="002929BB"/>
    <w:rsid w:val="00293AE4"/>
    <w:rsid w:val="0029413E"/>
    <w:rsid w:val="002A1441"/>
    <w:rsid w:val="002A1D8E"/>
    <w:rsid w:val="002A4065"/>
    <w:rsid w:val="002B0E5E"/>
    <w:rsid w:val="002B252F"/>
    <w:rsid w:val="002B51C0"/>
    <w:rsid w:val="002B7463"/>
    <w:rsid w:val="002C1E5F"/>
    <w:rsid w:val="002C4D2B"/>
    <w:rsid w:val="002C4E30"/>
    <w:rsid w:val="002C7B8D"/>
    <w:rsid w:val="002C7C12"/>
    <w:rsid w:val="002D1493"/>
    <w:rsid w:val="002D4C09"/>
    <w:rsid w:val="002D5827"/>
    <w:rsid w:val="002D7BC9"/>
    <w:rsid w:val="002E24EC"/>
    <w:rsid w:val="002E5187"/>
    <w:rsid w:val="002F48F0"/>
    <w:rsid w:val="002F60F2"/>
    <w:rsid w:val="003003A3"/>
    <w:rsid w:val="00301104"/>
    <w:rsid w:val="00303150"/>
    <w:rsid w:val="00312435"/>
    <w:rsid w:val="00315E10"/>
    <w:rsid w:val="00316A36"/>
    <w:rsid w:val="00316ECC"/>
    <w:rsid w:val="0031736D"/>
    <w:rsid w:val="00317C72"/>
    <w:rsid w:val="00322E43"/>
    <w:rsid w:val="003253F8"/>
    <w:rsid w:val="003266EE"/>
    <w:rsid w:val="00333F9B"/>
    <w:rsid w:val="00335BBD"/>
    <w:rsid w:val="003364BB"/>
    <w:rsid w:val="00340ABC"/>
    <w:rsid w:val="0034180C"/>
    <w:rsid w:val="00343090"/>
    <w:rsid w:val="003448E1"/>
    <w:rsid w:val="00344F2F"/>
    <w:rsid w:val="003472D8"/>
    <w:rsid w:val="00351F82"/>
    <w:rsid w:val="003525B0"/>
    <w:rsid w:val="00354D5C"/>
    <w:rsid w:val="00355B0A"/>
    <w:rsid w:val="00356988"/>
    <w:rsid w:val="00356DE2"/>
    <w:rsid w:val="00357ACB"/>
    <w:rsid w:val="003611CF"/>
    <w:rsid w:val="00367240"/>
    <w:rsid w:val="00370437"/>
    <w:rsid w:val="003705DC"/>
    <w:rsid w:val="003709E0"/>
    <w:rsid w:val="0037280F"/>
    <w:rsid w:val="00372DF4"/>
    <w:rsid w:val="003762DE"/>
    <w:rsid w:val="003772C1"/>
    <w:rsid w:val="003779D7"/>
    <w:rsid w:val="00384E56"/>
    <w:rsid w:val="00394A68"/>
    <w:rsid w:val="00395EAD"/>
    <w:rsid w:val="00397C36"/>
    <w:rsid w:val="00397F51"/>
    <w:rsid w:val="003A156E"/>
    <w:rsid w:val="003A294B"/>
    <w:rsid w:val="003A4445"/>
    <w:rsid w:val="003A57C6"/>
    <w:rsid w:val="003B2549"/>
    <w:rsid w:val="003B7367"/>
    <w:rsid w:val="003C1157"/>
    <w:rsid w:val="003D0080"/>
    <w:rsid w:val="003D04C0"/>
    <w:rsid w:val="003D169E"/>
    <w:rsid w:val="003D343E"/>
    <w:rsid w:val="003D5043"/>
    <w:rsid w:val="003D5340"/>
    <w:rsid w:val="003D54A4"/>
    <w:rsid w:val="003D687D"/>
    <w:rsid w:val="003E388F"/>
    <w:rsid w:val="003E3AAA"/>
    <w:rsid w:val="003E47F8"/>
    <w:rsid w:val="003E6F84"/>
    <w:rsid w:val="003E7651"/>
    <w:rsid w:val="003F320E"/>
    <w:rsid w:val="003F34F0"/>
    <w:rsid w:val="003F4E65"/>
    <w:rsid w:val="003F5A52"/>
    <w:rsid w:val="004002D8"/>
    <w:rsid w:val="0041029B"/>
    <w:rsid w:val="00412698"/>
    <w:rsid w:val="00412CD0"/>
    <w:rsid w:val="004139F7"/>
    <w:rsid w:val="00416DC5"/>
    <w:rsid w:val="0041782F"/>
    <w:rsid w:val="0042339D"/>
    <w:rsid w:val="00426C18"/>
    <w:rsid w:val="0043798A"/>
    <w:rsid w:val="0043799F"/>
    <w:rsid w:val="004379FD"/>
    <w:rsid w:val="00440ACF"/>
    <w:rsid w:val="004430A2"/>
    <w:rsid w:val="00443C92"/>
    <w:rsid w:val="004474DC"/>
    <w:rsid w:val="004478C8"/>
    <w:rsid w:val="00451470"/>
    <w:rsid w:val="00451DF0"/>
    <w:rsid w:val="0045206C"/>
    <w:rsid w:val="00453518"/>
    <w:rsid w:val="00453BD8"/>
    <w:rsid w:val="00454D03"/>
    <w:rsid w:val="00455C00"/>
    <w:rsid w:val="00460387"/>
    <w:rsid w:val="0046208A"/>
    <w:rsid w:val="00464181"/>
    <w:rsid w:val="0046544B"/>
    <w:rsid w:val="004672FC"/>
    <w:rsid w:val="004676BC"/>
    <w:rsid w:val="004702CD"/>
    <w:rsid w:val="0047198A"/>
    <w:rsid w:val="004A1998"/>
    <w:rsid w:val="004A30C3"/>
    <w:rsid w:val="004C0EFA"/>
    <w:rsid w:val="004C1CD1"/>
    <w:rsid w:val="004C33B2"/>
    <w:rsid w:val="004C4C5B"/>
    <w:rsid w:val="004C741B"/>
    <w:rsid w:val="004D5F8D"/>
    <w:rsid w:val="004D776E"/>
    <w:rsid w:val="004E1D8E"/>
    <w:rsid w:val="004E5F20"/>
    <w:rsid w:val="004E6B9B"/>
    <w:rsid w:val="004F184D"/>
    <w:rsid w:val="004F2AF2"/>
    <w:rsid w:val="004F4109"/>
    <w:rsid w:val="004F634C"/>
    <w:rsid w:val="004F65C1"/>
    <w:rsid w:val="00503B36"/>
    <w:rsid w:val="005066D7"/>
    <w:rsid w:val="005126FD"/>
    <w:rsid w:val="00514F97"/>
    <w:rsid w:val="00520515"/>
    <w:rsid w:val="0052322E"/>
    <w:rsid w:val="00523A82"/>
    <w:rsid w:val="00523F18"/>
    <w:rsid w:val="005254B6"/>
    <w:rsid w:val="00525F75"/>
    <w:rsid w:val="00527043"/>
    <w:rsid w:val="00530A2D"/>
    <w:rsid w:val="00531E42"/>
    <w:rsid w:val="00533241"/>
    <w:rsid w:val="00536FEA"/>
    <w:rsid w:val="00540802"/>
    <w:rsid w:val="00540AB1"/>
    <w:rsid w:val="00542BDF"/>
    <w:rsid w:val="00543699"/>
    <w:rsid w:val="00546944"/>
    <w:rsid w:val="00552F4E"/>
    <w:rsid w:val="00553B79"/>
    <w:rsid w:val="0055488C"/>
    <w:rsid w:val="005557F5"/>
    <w:rsid w:val="00555D3E"/>
    <w:rsid w:val="005560C1"/>
    <w:rsid w:val="00561611"/>
    <w:rsid w:val="00561D77"/>
    <w:rsid w:val="00563C3B"/>
    <w:rsid w:val="00563C8F"/>
    <w:rsid w:val="005646BC"/>
    <w:rsid w:val="00565252"/>
    <w:rsid w:val="005702F5"/>
    <w:rsid w:val="00574284"/>
    <w:rsid w:val="00574C8B"/>
    <w:rsid w:val="00581A84"/>
    <w:rsid w:val="00583CCE"/>
    <w:rsid w:val="00584093"/>
    <w:rsid w:val="005845C8"/>
    <w:rsid w:val="00585B17"/>
    <w:rsid w:val="005931BE"/>
    <w:rsid w:val="00596AF7"/>
    <w:rsid w:val="005A1A2E"/>
    <w:rsid w:val="005A35CC"/>
    <w:rsid w:val="005A524D"/>
    <w:rsid w:val="005A5D92"/>
    <w:rsid w:val="005A5DE5"/>
    <w:rsid w:val="005A7F93"/>
    <w:rsid w:val="005B17BF"/>
    <w:rsid w:val="005B4A3F"/>
    <w:rsid w:val="005B6A90"/>
    <w:rsid w:val="005C249F"/>
    <w:rsid w:val="005C4CE4"/>
    <w:rsid w:val="005C5440"/>
    <w:rsid w:val="005C57E7"/>
    <w:rsid w:val="005D0F66"/>
    <w:rsid w:val="005D23F4"/>
    <w:rsid w:val="005D360A"/>
    <w:rsid w:val="005D38EB"/>
    <w:rsid w:val="005D5A7A"/>
    <w:rsid w:val="005D5F0D"/>
    <w:rsid w:val="005D5FA8"/>
    <w:rsid w:val="005D715C"/>
    <w:rsid w:val="005E2C2F"/>
    <w:rsid w:val="005F0573"/>
    <w:rsid w:val="005F0A4D"/>
    <w:rsid w:val="005F1F89"/>
    <w:rsid w:val="005F27C3"/>
    <w:rsid w:val="005F3B5E"/>
    <w:rsid w:val="005F45D8"/>
    <w:rsid w:val="00601253"/>
    <w:rsid w:val="006016BA"/>
    <w:rsid w:val="0060499C"/>
    <w:rsid w:val="006078E2"/>
    <w:rsid w:val="00607DB4"/>
    <w:rsid w:val="0061027C"/>
    <w:rsid w:val="00611DC6"/>
    <w:rsid w:val="006128E7"/>
    <w:rsid w:val="0061384C"/>
    <w:rsid w:val="00614BCD"/>
    <w:rsid w:val="00615893"/>
    <w:rsid w:val="00615B72"/>
    <w:rsid w:val="0062153F"/>
    <w:rsid w:val="006255BE"/>
    <w:rsid w:val="006313B9"/>
    <w:rsid w:val="00633342"/>
    <w:rsid w:val="0063343E"/>
    <w:rsid w:val="006343C8"/>
    <w:rsid w:val="00641607"/>
    <w:rsid w:val="006437F1"/>
    <w:rsid w:val="00643CC4"/>
    <w:rsid w:val="006462B5"/>
    <w:rsid w:val="0065111A"/>
    <w:rsid w:val="00651D28"/>
    <w:rsid w:val="00653744"/>
    <w:rsid w:val="00653803"/>
    <w:rsid w:val="006545D7"/>
    <w:rsid w:val="00655EA1"/>
    <w:rsid w:val="006562C6"/>
    <w:rsid w:val="00656DEA"/>
    <w:rsid w:val="006601E3"/>
    <w:rsid w:val="00661F9D"/>
    <w:rsid w:val="00662122"/>
    <w:rsid w:val="0066251A"/>
    <w:rsid w:val="006630CA"/>
    <w:rsid w:val="006631AB"/>
    <w:rsid w:val="00665DA3"/>
    <w:rsid w:val="00666DE3"/>
    <w:rsid w:val="0066767E"/>
    <w:rsid w:val="00671671"/>
    <w:rsid w:val="006745CD"/>
    <w:rsid w:val="00676747"/>
    <w:rsid w:val="006779AA"/>
    <w:rsid w:val="00682B29"/>
    <w:rsid w:val="0068340F"/>
    <w:rsid w:val="00686707"/>
    <w:rsid w:val="0069072D"/>
    <w:rsid w:val="00694983"/>
    <w:rsid w:val="006A1210"/>
    <w:rsid w:val="006A6B05"/>
    <w:rsid w:val="006A7D5E"/>
    <w:rsid w:val="006B3E76"/>
    <w:rsid w:val="006B5E06"/>
    <w:rsid w:val="006C17B7"/>
    <w:rsid w:val="006C1C81"/>
    <w:rsid w:val="006C37A5"/>
    <w:rsid w:val="006C4BE8"/>
    <w:rsid w:val="006C5831"/>
    <w:rsid w:val="006C7970"/>
    <w:rsid w:val="006D06CF"/>
    <w:rsid w:val="006D0A4B"/>
    <w:rsid w:val="006D4263"/>
    <w:rsid w:val="006D46F8"/>
    <w:rsid w:val="006D527A"/>
    <w:rsid w:val="006D6EF1"/>
    <w:rsid w:val="006E0899"/>
    <w:rsid w:val="006E107E"/>
    <w:rsid w:val="006E25BA"/>
    <w:rsid w:val="006E34AA"/>
    <w:rsid w:val="006E3C75"/>
    <w:rsid w:val="006E66DF"/>
    <w:rsid w:val="006E7C63"/>
    <w:rsid w:val="006F1914"/>
    <w:rsid w:val="006F2519"/>
    <w:rsid w:val="006F3227"/>
    <w:rsid w:val="006F67DF"/>
    <w:rsid w:val="006F6FED"/>
    <w:rsid w:val="007064A3"/>
    <w:rsid w:val="0070671F"/>
    <w:rsid w:val="0071330E"/>
    <w:rsid w:val="00714CBC"/>
    <w:rsid w:val="0071573C"/>
    <w:rsid w:val="00715BA6"/>
    <w:rsid w:val="00723EB8"/>
    <w:rsid w:val="0072674E"/>
    <w:rsid w:val="00727E3F"/>
    <w:rsid w:val="00730D79"/>
    <w:rsid w:val="0073795A"/>
    <w:rsid w:val="00745C1A"/>
    <w:rsid w:val="00752C6C"/>
    <w:rsid w:val="00756A71"/>
    <w:rsid w:val="00757D72"/>
    <w:rsid w:val="00761667"/>
    <w:rsid w:val="007618F7"/>
    <w:rsid w:val="00764681"/>
    <w:rsid w:val="0076492C"/>
    <w:rsid w:val="00764A08"/>
    <w:rsid w:val="007652F1"/>
    <w:rsid w:val="00767C43"/>
    <w:rsid w:val="007739F2"/>
    <w:rsid w:val="00775E43"/>
    <w:rsid w:val="00784212"/>
    <w:rsid w:val="00786712"/>
    <w:rsid w:val="007878C4"/>
    <w:rsid w:val="00787D8D"/>
    <w:rsid w:val="0079146F"/>
    <w:rsid w:val="0079199E"/>
    <w:rsid w:val="007933E8"/>
    <w:rsid w:val="00793462"/>
    <w:rsid w:val="00793AAB"/>
    <w:rsid w:val="00795289"/>
    <w:rsid w:val="00796244"/>
    <w:rsid w:val="007A0208"/>
    <w:rsid w:val="007A2EA9"/>
    <w:rsid w:val="007A5017"/>
    <w:rsid w:val="007A5A95"/>
    <w:rsid w:val="007A67EA"/>
    <w:rsid w:val="007A7374"/>
    <w:rsid w:val="007B0D29"/>
    <w:rsid w:val="007B1C97"/>
    <w:rsid w:val="007B1E1B"/>
    <w:rsid w:val="007B7FF0"/>
    <w:rsid w:val="007C0679"/>
    <w:rsid w:val="007C1993"/>
    <w:rsid w:val="007C29A9"/>
    <w:rsid w:val="007C5E0F"/>
    <w:rsid w:val="007C7F2E"/>
    <w:rsid w:val="007C7F88"/>
    <w:rsid w:val="007D0BEB"/>
    <w:rsid w:val="007D2EFB"/>
    <w:rsid w:val="007D4B53"/>
    <w:rsid w:val="007E2CB9"/>
    <w:rsid w:val="007E5140"/>
    <w:rsid w:val="007E62BC"/>
    <w:rsid w:val="007E64B5"/>
    <w:rsid w:val="007F02DC"/>
    <w:rsid w:val="007F02E6"/>
    <w:rsid w:val="007F048B"/>
    <w:rsid w:val="007F17C4"/>
    <w:rsid w:val="007F5346"/>
    <w:rsid w:val="008010CC"/>
    <w:rsid w:val="00801EEA"/>
    <w:rsid w:val="00802AF2"/>
    <w:rsid w:val="00805C61"/>
    <w:rsid w:val="00807467"/>
    <w:rsid w:val="008076CE"/>
    <w:rsid w:val="00812A90"/>
    <w:rsid w:val="0081451A"/>
    <w:rsid w:val="00814A3C"/>
    <w:rsid w:val="0082237E"/>
    <w:rsid w:val="00825CB7"/>
    <w:rsid w:val="00836FBC"/>
    <w:rsid w:val="008404C7"/>
    <w:rsid w:val="00840A17"/>
    <w:rsid w:val="0084392B"/>
    <w:rsid w:val="00843A09"/>
    <w:rsid w:val="008449B7"/>
    <w:rsid w:val="00845358"/>
    <w:rsid w:val="008458BC"/>
    <w:rsid w:val="00846204"/>
    <w:rsid w:val="00846F14"/>
    <w:rsid w:val="0085110C"/>
    <w:rsid w:val="008517A9"/>
    <w:rsid w:val="00851BE2"/>
    <w:rsid w:val="00852B88"/>
    <w:rsid w:val="00853F5F"/>
    <w:rsid w:val="008543FE"/>
    <w:rsid w:val="00863929"/>
    <w:rsid w:val="00864C82"/>
    <w:rsid w:val="00865C3D"/>
    <w:rsid w:val="008677A1"/>
    <w:rsid w:val="00876926"/>
    <w:rsid w:val="008821B7"/>
    <w:rsid w:val="008821BF"/>
    <w:rsid w:val="0088591E"/>
    <w:rsid w:val="00890963"/>
    <w:rsid w:val="008944D5"/>
    <w:rsid w:val="008A0B22"/>
    <w:rsid w:val="008A2972"/>
    <w:rsid w:val="008B043A"/>
    <w:rsid w:val="008B1365"/>
    <w:rsid w:val="008B30B7"/>
    <w:rsid w:val="008B4A1C"/>
    <w:rsid w:val="008B5ADD"/>
    <w:rsid w:val="008C32B8"/>
    <w:rsid w:val="008C7273"/>
    <w:rsid w:val="008D00C9"/>
    <w:rsid w:val="008D09F5"/>
    <w:rsid w:val="008D22A4"/>
    <w:rsid w:val="008D506E"/>
    <w:rsid w:val="008D5544"/>
    <w:rsid w:val="008D7F37"/>
    <w:rsid w:val="008E1013"/>
    <w:rsid w:val="008E1EC6"/>
    <w:rsid w:val="008F02DE"/>
    <w:rsid w:val="008F4DA2"/>
    <w:rsid w:val="00901644"/>
    <w:rsid w:val="00906D39"/>
    <w:rsid w:val="009071E8"/>
    <w:rsid w:val="009079D3"/>
    <w:rsid w:val="00914485"/>
    <w:rsid w:val="00921B46"/>
    <w:rsid w:val="00921E7E"/>
    <w:rsid w:val="00923E26"/>
    <w:rsid w:val="0092503E"/>
    <w:rsid w:val="009305FD"/>
    <w:rsid w:val="00932749"/>
    <w:rsid w:val="00940BF8"/>
    <w:rsid w:val="00943B58"/>
    <w:rsid w:val="00943C96"/>
    <w:rsid w:val="009450EC"/>
    <w:rsid w:val="00951A39"/>
    <w:rsid w:val="00954090"/>
    <w:rsid w:val="0095486B"/>
    <w:rsid w:val="00957BBE"/>
    <w:rsid w:val="00960D24"/>
    <w:rsid w:val="00961F67"/>
    <w:rsid w:val="00963F61"/>
    <w:rsid w:val="00967579"/>
    <w:rsid w:val="00967B8F"/>
    <w:rsid w:val="009759FC"/>
    <w:rsid w:val="00975D73"/>
    <w:rsid w:val="0097688A"/>
    <w:rsid w:val="00977033"/>
    <w:rsid w:val="009824F6"/>
    <w:rsid w:val="00982892"/>
    <w:rsid w:val="009831F5"/>
    <w:rsid w:val="009855D9"/>
    <w:rsid w:val="00986D3F"/>
    <w:rsid w:val="00986D71"/>
    <w:rsid w:val="00987835"/>
    <w:rsid w:val="00987BA4"/>
    <w:rsid w:val="00987FF6"/>
    <w:rsid w:val="00990212"/>
    <w:rsid w:val="00991A09"/>
    <w:rsid w:val="009958D4"/>
    <w:rsid w:val="009960B1"/>
    <w:rsid w:val="00996A17"/>
    <w:rsid w:val="009A0314"/>
    <w:rsid w:val="009A352A"/>
    <w:rsid w:val="009A3E30"/>
    <w:rsid w:val="009A4F47"/>
    <w:rsid w:val="009A50AC"/>
    <w:rsid w:val="009A695C"/>
    <w:rsid w:val="009A6E26"/>
    <w:rsid w:val="009B244E"/>
    <w:rsid w:val="009B2AF0"/>
    <w:rsid w:val="009B31E9"/>
    <w:rsid w:val="009B4EDD"/>
    <w:rsid w:val="009B662F"/>
    <w:rsid w:val="009C2D2A"/>
    <w:rsid w:val="009C45FB"/>
    <w:rsid w:val="009D10AC"/>
    <w:rsid w:val="009D144C"/>
    <w:rsid w:val="009D36E2"/>
    <w:rsid w:val="009D3786"/>
    <w:rsid w:val="009D5D65"/>
    <w:rsid w:val="009E2811"/>
    <w:rsid w:val="009E5543"/>
    <w:rsid w:val="009E56DB"/>
    <w:rsid w:val="009F3BEF"/>
    <w:rsid w:val="009F4D52"/>
    <w:rsid w:val="009F55F4"/>
    <w:rsid w:val="00A01FBD"/>
    <w:rsid w:val="00A022FF"/>
    <w:rsid w:val="00A04176"/>
    <w:rsid w:val="00A11657"/>
    <w:rsid w:val="00A11ACD"/>
    <w:rsid w:val="00A11FDD"/>
    <w:rsid w:val="00A2036B"/>
    <w:rsid w:val="00A20CCF"/>
    <w:rsid w:val="00A20EBB"/>
    <w:rsid w:val="00A22DBC"/>
    <w:rsid w:val="00A248FD"/>
    <w:rsid w:val="00A25357"/>
    <w:rsid w:val="00A25612"/>
    <w:rsid w:val="00A27369"/>
    <w:rsid w:val="00A27A82"/>
    <w:rsid w:val="00A313EC"/>
    <w:rsid w:val="00A320CF"/>
    <w:rsid w:val="00A3355A"/>
    <w:rsid w:val="00A33A3E"/>
    <w:rsid w:val="00A34F75"/>
    <w:rsid w:val="00A3690B"/>
    <w:rsid w:val="00A41FCA"/>
    <w:rsid w:val="00A44B58"/>
    <w:rsid w:val="00A507C1"/>
    <w:rsid w:val="00A517E5"/>
    <w:rsid w:val="00A51998"/>
    <w:rsid w:val="00A52D66"/>
    <w:rsid w:val="00A547A0"/>
    <w:rsid w:val="00A6076E"/>
    <w:rsid w:val="00A6195D"/>
    <w:rsid w:val="00A64405"/>
    <w:rsid w:val="00A64738"/>
    <w:rsid w:val="00A649BA"/>
    <w:rsid w:val="00A72508"/>
    <w:rsid w:val="00A740C2"/>
    <w:rsid w:val="00A748C3"/>
    <w:rsid w:val="00A807F7"/>
    <w:rsid w:val="00A84C05"/>
    <w:rsid w:val="00A86E3E"/>
    <w:rsid w:val="00A87A01"/>
    <w:rsid w:val="00A92608"/>
    <w:rsid w:val="00A946F0"/>
    <w:rsid w:val="00A96337"/>
    <w:rsid w:val="00A96F4C"/>
    <w:rsid w:val="00AA1FA1"/>
    <w:rsid w:val="00AA3CC3"/>
    <w:rsid w:val="00AA4360"/>
    <w:rsid w:val="00AA5000"/>
    <w:rsid w:val="00AA5C60"/>
    <w:rsid w:val="00AB3D72"/>
    <w:rsid w:val="00AB3F81"/>
    <w:rsid w:val="00AB552A"/>
    <w:rsid w:val="00AC01D3"/>
    <w:rsid w:val="00AC08A2"/>
    <w:rsid w:val="00AC0B21"/>
    <w:rsid w:val="00AC3499"/>
    <w:rsid w:val="00AC4460"/>
    <w:rsid w:val="00AC67BC"/>
    <w:rsid w:val="00AC7034"/>
    <w:rsid w:val="00AD1FB3"/>
    <w:rsid w:val="00AD5C27"/>
    <w:rsid w:val="00AD77A9"/>
    <w:rsid w:val="00AE307C"/>
    <w:rsid w:val="00AE30F8"/>
    <w:rsid w:val="00AE3743"/>
    <w:rsid w:val="00AE4E0E"/>
    <w:rsid w:val="00AF1BB3"/>
    <w:rsid w:val="00AF59C7"/>
    <w:rsid w:val="00B00CEE"/>
    <w:rsid w:val="00B0159F"/>
    <w:rsid w:val="00B05631"/>
    <w:rsid w:val="00B06854"/>
    <w:rsid w:val="00B06BEE"/>
    <w:rsid w:val="00B10069"/>
    <w:rsid w:val="00B108E0"/>
    <w:rsid w:val="00B12FFB"/>
    <w:rsid w:val="00B13333"/>
    <w:rsid w:val="00B13751"/>
    <w:rsid w:val="00B17ED3"/>
    <w:rsid w:val="00B20783"/>
    <w:rsid w:val="00B20B4D"/>
    <w:rsid w:val="00B244AA"/>
    <w:rsid w:val="00B27A3A"/>
    <w:rsid w:val="00B27AFA"/>
    <w:rsid w:val="00B327B7"/>
    <w:rsid w:val="00B33723"/>
    <w:rsid w:val="00B3405F"/>
    <w:rsid w:val="00B3468D"/>
    <w:rsid w:val="00B3780A"/>
    <w:rsid w:val="00B40344"/>
    <w:rsid w:val="00B41287"/>
    <w:rsid w:val="00B504DC"/>
    <w:rsid w:val="00B54C85"/>
    <w:rsid w:val="00B6166B"/>
    <w:rsid w:val="00B636CE"/>
    <w:rsid w:val="00B66FD8"/>
    <w:rsid w:val="00B719B0"/>
    <w:rsid w:val="00B71E07"/>
    <w:rsid w:val="00B82C24"/>
    <w:rsid w:val="00B83962"/>
    <w:rsid w:val="00B86BCF"/>
    <w:rsid w:val="00B939B0"/>
    <w:rsid w:val="00B946CF"/>
    <w:rsid w:val="00B96A29"/>
    <w:rsid w:val="00B971E3"/>
    <w:rsid w:val="00B975AA"/>
    <w:rsid w:val="00BA2DA7"/>
    <w:rsid w:val="00BA456F"/>
    <w:rsid w:val="00BA653C"/>
    <w:rsid w:val="00BA767E"/>
    <w:rsid w:val="00BB202F"/>
    <w:rsid w:val="00BC0F63"/>
    <w:rsid w:val="00BC210A"/>
    <w:rsid w:val="00BC3FB0"/>
    <w:rsid w:val="00BC6063"/>
    <w:rsid w:val="00BC6B7B"/>
    <w:rsid w:val="00BD0047"/>
    <w:rsid w:val="00BD1EC2"/>
    <w:rsid w:val="00BD1FE2"/>
    <w:rsid w:val="00BD54D0"/>
    <w:rsid w:val="00BD6FB4"/>
    <w:rsid w:val="00BE0DF1"/>
    <w:rsid w:val="00BE1DFD"/>
    <w:rsid w:val="00BE2E55"/>
    <w:rsid w:val="00BE4D84"/>
    <w:rsid w:val="00BE76CA"/>
    <w:rsid w:val="00BE7840"/>
    <w:rsid w:val="00C023EF"/>
    <w:rsid w:val="00C0360C"/>
    <w:rsid w:val="00C048DC"/>
    <w:rsid w:val="00C053C0"/>
    <w:rsid w:val="00C062EA"/>
    <w:rsid w:val="00C06418"/>
    <w:rsid w:val="00C11C04"/>
    <w:rsid w:val="00C11EA7"/>
    <w:rsid w:val="00C14CBE"/>
    <w:rsid w:val="00C1511E"/>
    <w:rsid w:val="00C16959"/>
    <w:rsid w:val="00C16986"/>
    <w:rsid w:val="00C20CEA"/>
    <w:rsid w:val="00C21233"/>
    <w:rsid w:val="00C22B1A"/>
    <w:rsid w:val="00C23182"/>
    <w:rsid w:val="00C25A2F"/>
    <w:rsid w:val="00C2609F"/>
    <w:rsid w:val="00C2763E"/>
    <w:rsid w:val="00C30468"/>
    <w:rsid w:val="00C3191C"/>
    <w:rsid w:val="00C331B2"/>
    <w:rsid w:val="00C33607"/>
    <w:rsid w:val="00C342DC"/>
    <w:rsid w:val="00C34A9C"/>
    <w:rsid w:val="00C3554C"/>
    <w:rsid w:val="00C36610"/>
    <w:rsid w:val="00C4060E"/>
    <w:rsid w:val="00C41D36"/>
    <w:rsid w:val="00C42689"/>
    <w:rsid w:val="00C4450A"/>
    <w:rsid w:val="00C44B31"/>
    <w:rsid w:val="00C44E33"/>
    <w:rsid w:val="00C46281"/>
    <w:rsid w:val="00C47130"/>
    <w:rsid w:val="00C50837"/>
    <w:rsid w:val="00C60209"/>
    <w:rsid w:val="00C66B38"/>
    <w:rsid w:val="00C67845"/>
    <w:rsid w:val="00C70650"/>
    <w:rsid w:val="00C70810"/>
    <w:rsid w:val="00C72ADB"/>
    <w:rsid w:val="00C7305D"/>
    <w:rsid w:val="00C74D0F"/>
    <w:rsid w:val="00C77F50"/>
    <w:rsid w:val="00C81CCC"/>
    <w:rsid w:val="00C83FEA"/>
    <w:rsid w:val="00C869A3"/>
    <w:rsid w:val="00C904D8"/>
    <w:rsid w:val="00C90AEE"/>
    <w:rsid w:val="00C96C07"/>
    <w:rsid w:val="00C97E55"/>
    <w:rsid w:val="00C97EF5"/>
    <w:rsid w:val="00CA1764"/>
    <w:rsid w:val="00CA2549"/>
    <w:rsid w:val="00CA7292"/>
    <w:rsid w:val="00CB6312"/>
    <w:rsid w:val="00CC1773"/>
    <w:rsid w:val="00CC4D07"/>
    <w:rsid w:val="00CD1D27"/>
    <w:rsid w:val="00CD2FC6"/>
    <w:rsid w:val="00CD37AB"/>
    <w:rsid w:val="00CD4897"/>
    <w:rsid w:val="00CE1CB8"/>
    <w:rsid w:val="00CE5634"/>
    <w:rsid w:val="00CE56CC"/>
    <w:rsid w:val="00CE7340"/>
    <w:rsid w:val="00CE78FF"/>
    <w:rsid w:val="00CF5C53"/>
    <w:rsid w:val="00D0146B"/>
    <w:rsid w:val="00D01C2C"/>
    <w:rsid w:val="00D02DCE"/>
    <w:rsid w:val="00D05076"/>
    <w:rsid w:val="00D10BF7"/>
    <w:rsid w:val="00D12051"/>
    <w:rsid w:val="00D121B9"/>
    <w:rsid w:val="00D12476"/>
    <w:rsid w:val="00D17838"/>
    <w:rsid w:val="00D1795B"/>
    <w:rsid w:val="00D21821"/>
    <w:rsid w:val="00D22EC5"/>
    <w:rsid w:val="00D23000"/>
    <w:rsid w:val="00D32538"/>
    <w:rsid w:val="00D34003"/>
    <w:rsid w:val="00D3699B"/>
    <w:rsid w:val="00D37DE3"/>
    <w:rsid w:val="00D40B4F"/>
    <w:rsid w:val="00D4105F"/>
    <w:rsid w:val="00D43A96"/>
    <w:rsid w:val="00D4412A"/>
    <w:rsid w:val="00D47801"/>
    <w:rsid w:val="00D507E9"/>
    <w:rsid w:val="00D511C9"/>
    <w:rsid w:val="00D51202"/>
    <w:rsid w:val="00D53243"/>
    <w:rsid w:val="00D54988"/>
    <w:rsid w:val="00D564D0"/>
    <w:rsid w:val="00D56690"/>
    <w:rsid w:val="00D57570"/>
    <w:rsid w:val="00D62186"/>
    <w:rsid w:val="00D634B9"/>
    <w:rsid w:val="00D64FD6"/>
    <w:rsid w:val="00D70527"/>
    <w:rsid w:val="00D708C8"/>
    <w:rsid w:val="00D743C4"/>
    <w:rsid w:val="00D74644"/>
    <w:rsid w:val="00D77AA1"/>
    <w:rsid w:val="00D832EA"/>
    <w:rsid w:val="00D83B49"/>
    <w:rsid w:val="00D8405B"/>
    <w:rsid w:val="00D85063"/>
    <w:rsid w:val="00D87A03"/>
    <w:rsid w:val="00D95E44"/>
    <w:rsid w:val="00D9678F"/>
    <w:rsid w:val="00D979A5"/>
    <w:rsid w:val="00DA125B"/>
    <w:rsid w:val="00DA1665"/>
    <w:rsid w:val="00DA2C7E"/>
    <w:rsid w:val="00DA380E"/>
    <w:rsid w:val="00DA44B3"/>
    <w:rsid w:val="00DA74DB"/>
    <w:rsid w:val="00DB5443"/>
    <w:rsid w:val="00DC4EFA"/>
    <w:rsid w:val="00DC7D57"/>
    <w:rsid w:val="00DC7D9C"/>
    <w:rsid w:val="00DD04FB"/>
    <w:rsid w:val="00DD1B26"/>
    <w:rsid w:val="00DD38A6"/>
    <w:rsid w:val="00DD430E"/>
    <w:rsid w:val="00DE1DBE"/>
    <w:rsid w:val="00DE5CA2"/>
    <w:rsid w:val="00DE6317"/>
    <w:rsid w:val="00DE6DA6"/>
    <w:rsid w:val="00DF5BE5"/>
    <w:rsid w:val="00E00262"/>
    <w:rsid w:val="00E008D1"/>
    <w:rsid w:val="00E0263B"/>
    <w:rsid w:val="00E02DEA"/>
    <w:rsid w:val="00E06C6A"/>
    <w:rsid w:val="00E10146"/>
    <w:rsid w:val="00E11E39"/>
    <w:rsid w:val="00E12381"/>
    <w:rsid w:val="00E1324A"/>
    <w:rsid w:val="00E17188"/>
    <w:rsid w:val="00E20136"/>
    <w:rsid w:val="00E20295"/>
    <w:rsid w:val="00E2068A"/>
    <w:rsid w:val="00E23853"/>
    <w:rsid w:val="00E27053"/>
    <w:rsid w:val="00E27F37"/>
    <w:rsid w:val="00E303E5"/>
    <w:rsid w:val="00E303F3"/>
    <w:rsid w:val="00E355A4"/>
    <w:rsid w:val="00E40177"/>
    <w:rsid w:val="00E41476"/>
    <w:rsid w:val="00E46078"/>
    <w:rsid w:val="00E47D31"/>
    <w:rsid w:val="00E52CA8"/>
    <w:rsid w:val="00E52DBB"/>
    <w:rsid w:val="00E56B8F"/>
    <w:rsid w:val="00E57A8E"/>
    <w:rsid w:val="00E60BB8"/>
    <w:rsid w:val="00E616AF"/>
    <w:rsid w:val="00E622CC"/>
    <w:rsid w:val="00E63DC7"/>
    <w:rsid w:val="00E64A38"/>
    <w:rsid w:val="00E65450"/>
    <w:rsid w:val="00E66EB9"/>
    <w:rsid w:val="00E726F8"/>
    <w:rsid w:val="00E7350D"/>
    <w:rsid w:val="00E7622B"/>
    <w:rsid w:val="00E82601"/>
    <w:rsid w:val="00E92DD6"/>
    <w:rsid w:val="00EA43B3"/>
    <w:rsid w:val="00EA4715"/>
    <w:rsid w:val="00EA4A66"/>
    <w:rsid w:val="00EA5FAB"/>
    <w:rsid w:val="00EA7703"/>
    <w:rsid w:val="00EB3DF7"/>
    <w:rsid w:val="00EB47BB"/>
    <w:rsid w:val="00EB6726"/>
    <w:rsid w:val="00EB7F86"/>
    <w:rsid w:val="00EC1724"/>
    <w:rsid w:val="00EC229A"/>
    <w:rsid w:val="00EC2F2B"/>
    <w:rsid w:val="00EC3776"/>
    <w:rsid w:val="00EC4D2C"/>
    <w:rsid w:val="00EC53F9"/>
    <w:rsid w:val="00EC5891"/>
    <w:rsid w:val="00ED4D34"/>
    <w:rsid w:val="00ED5DDA"/>
    <w:rsid w:val="00ED7A38"/>
    <w:rsid w:val="00EE0B2B"/>
    <w:rsid w:val="00EE337A"/>
    <w:rsid w:val="00EE55B3"/>
    <w:rsid w:val="00EE6A3A"/>
    <w:rsid w:val="00EE7391"/>
    <w:rsid w:val="00EF00AD"/>
    <w:rsid w:val="00EF2070"/>
    <w:rsid w:val="00EF325D"/>
    <w:rsid w:val="00F0099F"/>
    <w:rsid w:val="00F00B97"/>
    <w:rsid w:val="00F07556"/>
    <w:rsid w:val="00F11276"/>
    <w:rsid w:val="00F11971"/>
    <w:rsid w:val="00F1314F"/>
    <w:rsid w:val="00F16609"/>
    <w:rsid w:val="00F175BE"/>
    <w:rsid w:val="00F219AC"/>
    <w:rsid w:val="00F21EE1"/>
    <w:rsid w:val="00F2258F"/>
    <w:rsid w:val="00F226D4"/>
    <w:rsid w:val="00F22EA5"/>
    <w:rsid w:val="00F30A3B"/>
    <w:rsid w:val="00F32271"/>
    <w:rsid w:val="00F351B4"/>
    <w:rsid w:val="00F3780B"/>
    <w:rsid w:val="00F40A64"/>
    <w:rsid w:val="00F412E5"/>
    <w:rsid w:val="00F45C8D"/>
    <w:rsid w:val="00F5335C"/>
    <w:rsid w:val="00F5390A"/>
    <w:rsid w:val="00F60630"/>
    <w:rsid w:val="00F63CAC"/>
    <w:rsid w:val="00F65C6F"/>
    <w:rsid w:val="00F66535"/>
    <w:rsid w:val="00F6763A"/>
    <w:rsid w:val="00F73D47"/>
    <w:rsid w:val="00F7429B"/>
    <w:rsid w:val="00F935D0"/>
    <w:rsid w:val="00F948D8"/>
    <w:rsid w:val="00F97F38"/>
    <w:rsid w:val="00FA0575"/>
    <w:rsid w:val="00FA19D3"/>
    <w:rsid w:val="00FA3DC7"/>
    <w:rsid w:val="00FA4B37"/>
    <w:rsid w:val="00FA78DF"/>
    <w:rsid w:val="00FB2FA3"/>
    <w:rsid w:val="00FB6E6B"/>
    <w:rsid w:val="00FB7D96"/>
    <w:rsid w:val="00FC0961"/>
    <w:rsid w:val="00FC2194"/>
    <w:rsid w:val="00FC2809"/>
    <w:rsid w:val="00FC7A3A"/>
    <w:rsid w:val="00FD463F"/>
    <w:rsid w:val="00FD4ADA"/>
    <w:rsid w:val="00FD6F2F"/>
    <w:rsid w:val="00FD7E02"/>
    <w:rsid w:val="00FE0A05"/>
    <w:rsid w:val="00FE6BDC"/>
    <w:rsid w:val="00FE703E"/>
    <w:rsid w:val="00FE7F0E"/>
    <w:rsid w:val="00FF0013"/>
    <w:rsid w:val="00FF1932"/>
    <w:rsid w:val="00FF5D3D"/>
    <w:rsid w:val="00FF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E6B4FDF"/>
  <w15:docId w15:val="{A5C7C9CC-4E86-4B66-B52D-0C3D23B0B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4A66"/>
    <w:pPr>
      <w:jc w:val="center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 w:line="360" w:lineRule="auto"/>
      <w:jc w:val="both"/>
      <w:textAlignment w:val="baseline"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621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 Char"/>
    <w:basedOn w:val="Normal"/>
    <w:link w:val="BodyTextChar"/>
    <w:pPr>
      <w:overflowPunct w:val="0"/>
      <w:autoSpaceDE w:val="0"/>
      <w:autoSpaceDN w:val="0"/>
      <w:adjustRightInd w:val="0"/>
      <w:spacing w:before="120" w:line="360" w:lineRule="auto"/>
      <w:ind w:firstLine="851"/>
      <w:jc w:val="both"/>
      <w:textAlignment w:val="baseline"/>
    </w:pPr>
    <w:rPr>
      <w:szCs w:val="20"/>
      <w:lang w:val="en-GB"/>
    </w:rPr>
  </w:style>
  <w:style w:type="paragraph" w:styleId="Header">
    <w:name w:val="header"/>
    <w:basedOn w:val="Normal"/>
    <w:link w:val="HeaderChar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Cs w:val="20"/>
      <w:lang w:val="en-GB"/>
    </w:rPr>
  </w:style>
  <w:style w:type="character" w:styleId="Hyperlink">
    <w:name w:val="Hyperlink"/>
    <w:rPr>
      <w:color w:val="0000FF"/>
      <w:u w:val="single"/>
    </w:rPr>
  </w:style>
  <w:style w:type="paragraph" w:styleId="Salutation">
    <w:name w:val="Salutation"/>
    <w:basedOn w:val="Normal"/>
    <w:next w:val="Normal"/>
    <w:pPr>
      <w:spacing w:before="240" w:after="240" w:line="240" w:lineRule="atLeast"/>
    </w:pPr>
    <w:rPr>
      <w:kern w:val="18"/>
      <w:szCs w:val="20"/>
      <w:lang w:eastAsia="en-US"/>
    </w:rPr>
  </w:style>
  <w:style w:type="paragraph" w:styleId="Signature">
    <w:name w:val="Signature"/>
    <w:basedOn w:val="Normal"/>
    <w:next w:val="Normal"/>
    <w:pPr>
      <w:keepNext/>
      <w:spacing w:before="880" w:line="240" w:lineRule="atLeast"/>
      <w:ind w:left="4565"/>
    </w:pPr>
    <w:rPr>
      <w:kern w:val="18"/>
      <w:szCs w:val="20"/>
      <w:lang w:eastAsia="en-US"/>
    </w:rPr>
  </w:style>
  <w:style w:type="paragraph" w:customStyle="1" w:styleId="Endereointerno">
    <w:name w:val="Endereço interno"/>
    <w:basedOn w:val="Normal"/>
    <w:pPr>
      <w:spacing w:line="240" w:lineRule="atLeast"/>
      <w:jc w:val="both"/>
    </w:pPr>
    <w:rPr>
      <w:kern w:val="18"/>
      <w:szCs w:val="20"/>
      <w:lang w:eastAsia="en-US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kern w:val="18"/>
      <w:sz w:val="20"/>
      <w:szCs w:val="20"/>
      <w:lang w:eastAsia="en-US"/>
    </w:rPr>
  </w:style>
  <w:style w:type="paragraph" w:styleId="BodyText2">
    <w:name w:val="Body Text 2"/>
    <w:basedOn w:val="Normal"/>
    <w:pPr>
      <w:numPr>
        <w:numId w:val="1"/>
      </w:numPr>
      <w:tabs>
        <w:tab w:val="clear" w:pos="927"/>
      </w:tabs>
      <w:spacing w:after="120" w:line="480" w:lineRule="auto"/>
    </w:pPr>
    <w:rPr>
      <w:snapToGrid w:val="0"/>
      <w:lang w:val="en-US" w:eastAsia="de-DE"/>
    </w:rPr>
  </w:style>
  <w:style w:type="paragraph" w:customStyle="1" w:styleId="Bases">
    <w:name w:val="Bases"/>
    <w:basedOn w:val="BodyText"/>
    <w:pPr>
      <w:numPr>
        <w:numId w:val="2"/>
      </w:numPr>
    </w:pPr>
  </w:style>
  <w:style w:type="paragraph" w:styleId="BodyTextIndent">
    <w:name w:val="Body Text Indent"/>
    <w:basedOn w:val="Normal"/>
    <w:pPr>
      <w:spacing w:line="360" w:lineRule="auto"/>
      <w:ind w:firstLine="708"/>
      <w:jc w:val="both"/>
    </w:pPr>
    <w:rPr>
      <w:lang w:val="en-US"/>
    </w:rPr>
  </w:style>
  <w:style w:type="character" w:styleId="Strong">
    <w:name w:val="Strong"/>
    <w:uiPriority w:val="22"/>
    <w:qFormat/>
    <w:rPr>
      <w:b/>
      <w:bCs/>
    </w:rPr>
  </w:style>
  <w:style w:type="paragraph" w:styleId="BodyTextIndent2">
    <w:name w:val="Body Text Indent 2"/>
    <w:basedOn w:val="Normal"/>
    <w:pPr>
      <w:spacing w:line="360" w:lineRule="auto"/>
      <w:ind w:left="708"/>
    </w:pPr>
    <w:rPr>
      <w:lang w:val="en-US"/>
    </w:rPr>
  </w:style>
  <w:style w:type="table" w:styleId="TableGrid">
    <w:name w:val="Table Grid"/>
    <w:basedOn w:val="TableNormal"/>
    <w:rsid w:val="00A92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BlockText">
    <w:name w:val="Block Text"/>
    <w:basedOn w:val="Normal"/>
    <w:rsid w:val="00AA1FA1"/>
    <w:pPr>
      <w:widowControl w:val="0"/>
      <w:spacing w:line="240" w:lineRule="atLeast"/>
      <w:ind w:left="709" w:right="1776"/>
      <w:jc w:val="both"/>
    </w:pPr>
    <w:rPr>
      <w:rFonts w:ascii="Arial" w:hAnsi="Arial"/>
      <w:snapToGrid w:val="0"/>
      <w:spacing w:val="-5"/>
      <w:sz w:val="20"/>
      <w:szCs w:val="20"/>
      <w:lang w:val="en-GB"/>
    </w:rPr>
  </w:style>
  <w:style w:type="paragraph" w:styleId="HTMLPreformatted">
    <w:name w:val="HTML Preformatted"/>
    <w:basedOn w:val="Normal"/>
    <w:rsid w:val="003F4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BodyTextChar">
    <w:name w:val="Body Text Char"/>
    <w:aliases w:val=" Char Char"/>
    <w:link w:val="BodyText"/>
    <w:rsid w:val="000846B7"/>
    <w:rPr>
      <w:sz w:val="24"/>
      <w:lang w:val="en-GB"/>
    </w:rPr>
  </w:style>
  <w:style w:type="character" w:customStyle="1" w:styleId="HeaderChar">
    <w:name w:val="Header Char"/>
    <w:link w:val="Header"/>
    <w:uiPriority w:val="99"/>
    <w:rsid w:val="008A2972"/>
    <w:rPr>
      <w:lang w:val="en-GB" w:eastAsia="pt-BR"/>
    </w:rPr>
  </w:style>
  <w:style w:type="paragraph" w:styleId="BalloonText">
    <w:name w:val="Balloon Text"/>
    <w:basedOn w:val="Normal"/>
    <w:link w:val="BalloonTextChar"/>
    <w:rsid w:val="00CA25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A2549"/>
    <w:rPr>
      <w:rFonts w:ascii="Tahoma" w:hAnsi="Tahoma" w:cs="Tahoma"/>
      <w:sz w:val="16"/>
      <w:szCs w:val="16"/>
      <w:lang w:val="pt-BR" w:eastAsia="pt-BR"/>
    </w:rPr>
  </w:style>
  <w:style w:type="character" w:styleId="LineNumber">
    <w:name w:val="line number"/>
    <w:rsid w:val="00451470"/>
  </w:style>
  <w:style w:type="character" w:customStyle="1" w:styleId="Heading3Char">
    <w:name w:val="Heading 3 Char"/>
    <w:basedOn w:val="DefaultParagraphFont"/>
    <w:link w:val="Heading3"/>
    <w:semiHidden/>
    <w:rsid w:val="00D6218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sc-eitieo">
    <w:name w:val="sc-eitieo"/>
    <w:basedOn w:val="DefaultParagraphFont"/>
    <w:rsid w:val="00775E43"/>
  </w:style>
  <w:style w:type="paragraph" w:customStyle="1" w:styleId="termlist">
    <w:name w:val="termlist"/>
    <w:basedOn w:val="Normal"/>
    <w:rsid w:val="004E6B9B"/>
    <w:pPr>
      <w:spacing w:before="100" w:beforeAutospacing="1" w:after="100" w:afterAutospacing="1"/>
    </w:pPr>
  </w:style>
  <w:style w:type="paragraph" w:customStyle="1" w:styleId="sc-fzolsd">
    <w:name w:val="sc-fzolsd"/>
    <w:basedOn w:val="Normal"/>
    <w:rsid w:val="005D715C"/>
    <w:pPr>
      <w:spacing w:before="100" w:beforeAutospacing="1" w:after="100" w:afterAutospacing="1"/>
    </w:pPr>
    <w:rPr>
      <w:lang w:eastAsia="ja-JP"/>
    </w:rPr>
  </w:style>
  <w:style w:type="character" w:customStyle="1" w:styleId="sc-qcrod">
    <w:name w:val="sc-qcrod"/>
    <w:basedOn w:val="DefaultParagraphFont"/>
    <w:rsid w:val="005D715C"/>
  </w:style>
  <w:style w:type="character" w:customStyle="1" w:styleId="sc-pbluc">
    <w:name w:val="sc-pbluc"/>
    <w:basedOn w:val="DefaultParagraphFont"/>
    <w:rsid w:val="002929BB"/>
  </w:style>
  <w:style w:type="paragraph" w:customStyle="1" w:styleId="sc-fzplwn">
    <w:name w:val="sc-fzplwn"/>
    <w:basedOn w:val="Normal"/>
    <w:rsid w:val="002929BB"/>
    <w:pPr>
      <w:spacing w:before="100" w:beforeAutospacing="1" w:after="100" w:afterAutospacing="1"/>
    </w:pPr>
    <w:rPr>
      <w:lang w:eastAsia="ja-JP"/>
    </w:rPr>
  </w:style>
  <w:style w:type="character" w:customStyle="1" w:styleId="sc-qxglg">
    <w:name w:val="sc-qxglg"/>
    <w:basedOn w:val="DefaultParagraphFont"/>
    <w:rsid w:val="00EE7391"/>
  </w:style>
  <w:style w:type="character" w:customStyle="1" w:styleId="sc-qpjtc">
    <w:name w:val="sc-qpjtc"/>
    <w:basedOn w:val="DefaultParagraphFont"/>
    <w:rsid w:val="00E92DD6"/>
  </w:style>
  <w:style w:type="paragraph" w:customStyle="1" w:styleId="Default">
    <w:name w:val="Default"/>
    <w:basedOn w:val="Normal"/>
    <w:link w:val="DefaultChar"/>
    <w:qFormat/>
    <w:rsid w:val="000F023E"/>
    <w:rPr>
      <w:rFonts w:asciiTheme="minorHAnsi" w:hAnsiTheme="minorHAnsi" w:cstheme="minorHAnsi"/>
      <w:sz w:val="22"/>
      <w:szCs w:val="22"/>
    </w:rPr>
  </w:style>
  <w:style w:type="table" w:styleId="GridTable4">
    <w:name w:val="Grid Table 4"/>
    <w:basedOn w:val="TableNormal"/>
    <w:uiPriority w:val="49"/>
    <w:rsid w:val="00FB7D9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DefaultChar">
    <w:name w:val="Default Char"/>
    <w:basedOn w:val="DefaultParagraphFont"/>
    <w:link w:val="Default"/>
    <w:rsid w:val="000F023E"/>
    <w:rPr>
      <w:rFonts w:asciiTheme="minorHAnsi" w:hAnsiTheme="minorHAnsi" w:cstheme="minorHAnsi"/>
      <w:sz w:val="22"/>
      <w:szCs w:val="22"/>
    </w:rPr>
  </w:style>
  <w:style w:type="table" w:customStyle="1" w:styleId="DefaultStyle">
    <w:name w:val="DefaultStyle"/>
    <w:basedOn w:val="TableNormal"/>
    <w:uiPriority w:val="99"/>
    <w:rsid w:val="004D776E"/>
    <w:pPr>
      <w:jc w:val="center"/>
    </w:pPr>
    <w:rPr>
      <w:sz w:val="22"/>
    </w:rPr>
    <w:tblPr>
      <w:tblBorders>
        <w:bottom w:val="single" w:sz="4" w:space="0" w:color="auto"/>
        <w:insideH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  <w:sz w:val="22"/>
      </w:rPr>
      <w:tblPr/>
      <w:tcPr>
        <w:vAlign w:val="center"/>
      </w:tcPr>
    </w:tblStylePr>
  </w:style>
  <w:style w:type="paragraph" w:customStyle="1" w:styleId="ListNumber">
    <w:name w:val="ListNumber"/>
    <w:basedOn w:val="Normal"/>
    <w:qFormat/>
    <w:rsid w:val="00D8405B"/>
    <w:pPr>
      <w:numPr>
        <w:numId w:val="26"/>
      </w:numPr>
    </w:pPr>
  </w:style>
  <w:style w:type="table" w:customStyle="1" w:styleId="ModelStyle">
    <w:name w:val="ModelStyle"/>
    <w:basedOn w:val="TableNormal"/>
    <w:uiPriority w:val="99"/>
    <w:rsid w:val="00E20295"/>
    <w:pPr>
      <w:jc w:val="center"/>
    </w:pPr>
    <w:tblPr>
      <w:tblBorders>
        <w:bottom w:val="single" w:sz="4" w:space="0" w:color="auto"/>
        <w:insideH w:val="single" w:sz="4" w:space="0" w:color="auto"/>
      </w:tblBorders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7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4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1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4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2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9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3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09403">
              <w:marLeft w:val="0"/>
              <w:marRight w:val="0"/>
              <w:marTop w:val="0"/>
              <w:marBottom w:val="0"/>
              <w:divBdr>
                <w:top w:val="single" w:sz="2" w:space="11" w:color="F2F2F2"/>
                <w:left w:val="single" w:sz="6" w:space="11" w:color="F2F2F2"/>
                <w:bottom w:val="single" w:sz="6" w:space="11" w:color="F2F2F2"/>
                <w:right w:val="single" w:sz="6" w:space="11" w:color="F2F2F2"/>
              </w:divBdr>
              <w:divsChild>
                <w:div w:id="152058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5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9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30996">
                  <w:marLeft w:val="0"/>
                  <w:marRight w:val="0"/>
                  <w:marTop w:val="0"/>
                  <w:marBottom w:val="0"/>
                  <w:divBdr>
                    <w:top w:val="single" w:sz="6" w:space="8" w:color="404040"/>
                    <w:left w:val="single" w:sz="6" w:space="8" w:color="404040"/>
                    <w:bottom w:val="single" w:sz="6" w:space="8" w:color="404040"/>
                    <w:right w:val="single" w:sz="6" w:space="8" w:color="404040"/>
                  </w:divBdr>
                </w:div>
              </w:divsChild>
            </w:div>
          </w:divsChild>
        </w:div>
      </w:divsChild>
    </w:div>
    <w:div w:id="7903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3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6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0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8223">
                  <w:marLeft w:val="0"/>
                  <w:marRight w:val="0"/>
                  <w:marTop w:val="0"/>
                  <w:marBottom w:val="0"/>
                  <w:divBdr>
                    <w:top w:val="single" w:sz="6" w:space="8" w:color="404040"/>
                    <w:left w:val="single" w:sz="6" w:space="8" w:color="404040"/>
                    <w:bottom w:val="single" w:sz="6" w:space="8" w:color="404040"/>
                    <w:right w:val="single" w:sz="6" w:space="8" w:color="404040"/>
                  </w:divBdr>
                </w:div>
              </w:divsChild>
            </w:div>
          </w:divsChild>
        </w:div>
        <w:div w:id="2240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9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5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7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4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2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2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2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921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6252">
              <w:marLeft w:val="0"/>
              <w:marRight w:val="0"/>
              <w:marTop w:val="0"/>
              <w:marBottom w:val="0"/>
              <w:divBdr>
                <w:top w:val="single" w:sz="2" w:space="11" w:color="F2F2F2"/>
                <w:left w:val="single" w:sz="6" w:space="11" w:color="F2F2F2"/>
                <w:bottom w:val="single" w:sz="6" w:space="11" w:color="F2F2F2"/>
                <w:right w:val="single" w:sz="6" w:space="11" w:color="F2F2F2"/>
              </w:divBdr>
              <w:divsChild>
                <w:div w:id="166535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8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2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1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0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5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40688">
                  <w:marLeft w:val="0"/>
                  <w:marRight w:val="0"/>
                  <w:marTop w:val="0"/>
                  <w:marBottom w:val="0"/>
                  <w:divBdr>
                    <w:top w:val="single" w:sz="6" w:space="8" w:color="404040"/>
                    <w:left w:val="single" w:sz="6" w:space="8" w:color="404040"/>
                    <w:bottom w:val="single" w:sz="6" w:space="8" w:color="404040"/>
                    <w:right w:val="single" w:sz="6" w:space="8" w:color="404040"/>
                  </w:divBdr>
                </w:div>
              </w:divsChild>
            </w:div>
          </w:divsChild>
        </w:div>
      </w:divsChild>
    </w:div>
    <w:div w:id="18206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4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4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594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295">
              <w:marLeft w:val="0"/>
              <w:marRight w:val="0"/>
              <w:marTop w:val="0"/>
              <w:marBottom w:val="0"/>
              <w:divBdr>
                <w:top w:val="single" w:sz="2" w:space="11" w:color="F2F2F2"/>
                <w:left w:val="single" w:sz="6" w:space="11" w:color="F2F2F2"/>
                <w:bottom w:val="single" w:sz="6" w:space="11" w:color="F2F2F2"/>
                <w:right w:val="single" w:sz="6" w:space="11" w:color="F2F2F2"/>
              </w:divBdr>
              <w:divsChild>
                <w:div w:id="250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1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0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9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6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andi\Desktop\GRENDENE%20-%20Fichas%20Monitoramento%20-%20Patentes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75E6B-2754-4CBA-A58F-6B1E36BB6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GRENDENE - Fichas Monitoramento - Patentes.dotx</Template>
  <TotalTime>1</TotalTime>
  <Pages>1</Pages>
  <Words>25</Words>
  <Characters>136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Clearance Report</vt:lpstr>
      <vt:lpstr>Clearance Report</vt:lpstr>
    </vt:vector>
  </TitlesOfParts>
  <Company>Atem &amp; Remer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Clearance Report</dc:title>
  <dc:creator>Isabela Martin de Grandi</dc:creator>
  <cp:lastModifiedBy>Carolina Maname Taira</cp:lastModifiedBy>
  <cp:revision>3</cp:revision>
  <cp:lastPrinted>2020-01-15T15:46:00Z</cp:lastPrinted>
  <dcterms:created xsi:type="dcterms:W3CDTF">2021-09-17T23:41:00Z</dcterms:created>
  <dcterms:modified xsi:type="dcterms:W3CDTF">2021-10-06T12:03:00Z</dcterms:modified>
</cp:coreProperties>
</file>